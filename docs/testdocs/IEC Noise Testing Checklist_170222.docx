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4608"/>
      </w:tblGrid>
      <w:tr w:rsidR="00C21F9A" w14:paraId="466738A0" w14:textId="77777777" w:rsidTr="00C21F9A">
        <w:trPr>
          <w:trHeight w:val="446"/>
        </w:trPr>
        <w:tc>
          <w:tcPr>
            <w:tcW w:w="2250" w:type="dxa"/>
            <w:vAlign w:val="bottom"/>
          </w:tcPr>
          <w:p w14:paraId="4667389D" w14:textId="62247828" w:rsidR="00C21F9A" w:rsidRPr="00C5013B" w:rsidRDefault="00C21F9A" w:rsidP="00B5222D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IEC Noise Testing Checklist</w:t>
            </w:r>
          </w:p>
        </w:tc>
        <w:tc>
          <w:tcPr>
            <w:tcW w:w="4608" w:type="dxa"/>
            <w:vMerge w:val="restart"/>
          </w:tcPr>
          <w:p w14:paraId="4667389F" w14:textId="77777777" w:rsidR="00C21F9A" w:rsidRDefault="00C21F9A" w:rsidP="00B5222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6673996" wp14:editId="18C16394">
                  <wp:extent cx="1603427" cy="573206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rel_logo_larg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020" cy="57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F9A" w14:paraId="466738A4" w14:textId="77777777" w:rsidTr="00C21F9A">
        <w:trPr>
          <w:trHeight w:val="446"/>
        </w:trPr>
        <w:tc>
          <w:tcPr>
            <w:tcW w:w="2250" w:type="dxa"/>
          </w:tcPr>
          <w:p w14:paraId="466738A1" w14:textId="77777777" w:rsidR="00C21F9A" w:rsidRPr="00C5013B" w:rsidRDefault="00C21F9A" w:rsidP="00B5222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NWTC Testing Group</w:t>
            </w:r>
          </w:p>
        </w:tc>
        <w:tc>
          <w:tcPr>
            <w:tcW w:w="4608" w:type="dxa"/>
            <w:vMerge/>
          </w:tcPr>
          <w:p w14:paraId="466738A3" w14:textId="77777777" w:rsidR="00C21F9A" w:rsidRDefault="00C21F9A" w:rsidP="00B5222D"/>
        </w:tc>
      </w:tr>
    </w:tbl>
    <w:p w14:paraId="466738B8" w14:textId="77777777" w:rsidR="006F6A9A" w:rsidRPr="00F47696" w:rsidRDefault="00800565" w:rsidP="00B5222D">
      <w:pPr>
        <w:pStyle w:val="17025Sub-SectionTitle"/>
        <w:spacing w:before="0" w:after="0"/>
      </w:pPr>
      <w:r>
        <w:t>Signals to Check</w:t>
      </w:r>
    </w:p>
    <w:tbl>
      <w:tblPr>
        <w:tblStyle w:val="TableGrid"/>
        <w:tblW w:w="648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2952"/>
        <w:gridCol w:w="288"/>
        <w:gridCol w:w="2952"/>
      </w:tblGrid>
      <w:tr w:rsidR="00CE6575" w:rsidRPr="006F6A9A" w14:paraId="466738BD" w14:textId="77777777" w:rsidTr="00040026">
        <w:trPr>
          <w:cantSplit/>
        </w:trPr>
        <w:tc>
          <w:tcPr>
            <w:tcW w:w="288" w:type="dxa"/>
            <w:vAlign w:val="center"/>
          </w:tcPr>
          <w:p w14:paraId="466738B9" w14:textId="77777777" w:rsidR="00CE6575" w:rsidRPr="00406FB3" w:rsidRDefault="00CE6575" w:rsidP="00B5222D">
            <w:pPr>
              <w:pStyle w:val="17025TableText0"/>
              <w:rPr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BA" w14:textId="77777777" w:rsidR="00CE6575" w:rsidRPr="006F6A9A" w:rsidRDefault="00CE6575" w:rsidP="00B5222D">
            <w:pPr>
              <w:pStyle w:val="17025TableText0"/>
              <w:jc w:val="left"/>
            </w:pPr>
            <w:r>
              <w:t>Power</w:t>
            </w:r>
          </w:p>
        </w:tc>
        <w:tc>
          <w:tcPr>
            <w:tcW w:w="288" w:type="dxa"/>
            <w:vAlign w:val="center"/>
          </w:tcPr>
          <w:p w14:paraId="466738BB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BC" w14:textId="77777777" w:rsidR="00CE6575" w:rsidRPr="006F6A9A" w:rsidRDefault="001C3EE9" w:rsidP="00B5222D">
            <w:pPr>
              <w:pStyle w:val="17025TableText0"/>
              <w:jc w:val="left"/>
            </w:pPr>
            <w:r>
              <w:t>Temperature</w:t>
            </w:r>
          </w:p>
        </w:tc>
      </w:tr>
      <w:tr w:rsidR="001C3EE9" w:rsidRPr="006F6A9A" w14:paraId="466738C2" w14:textId="77777777" w:rsidTr="00040026">
        <w:trPr>
          <w:cantSplit/>
        </w:trPr>
        <w:tc>
          <w:tcPr>
            <w:tcW w:w="288" w:type="dxa"/>
            <w:vAlign w:val="center"/>
          </w:tcPr>
          <w:p w14:paraId="466738BE" w14:textId="77777777" w:rsidR="001C3EE9" w:rsidRPr="00406FB3" w:rsidRDefault="001C3EE9" w:rsidP="00B5222D">
            <w:pPr>
              <w:pStyle w:val="17025TableText0"/>
              <w:rPr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BF" w14:textId="77777777" w:rsidR="001C3EE9" w:rsidRPr="006F6A9A" w:rsidRDefault="001C3EE9" w:rsidP="00B5222D">
            <w:pPr>
              <w:pStyle w:val="17025TableText0"/>
              <w:jc w:val="left"/>
            </w:pPr>
            <w:r>
              <w:t>Nacelle Wind Speed</w:t>
            </w:r>
          </w:p>
        </w:tc>
        <w:tc>
          <w:tcPr>
            <w:tcW w:w="288" w:type="dxa"/>
            <w:vAlign w:val="center"/>
          </w:tcPr>
          <w:p w14:paraId="466738C0" w14:textId="77777777" w:rsidR="001C3EE9" w:rsidRPr="00406FB3" w:rsidRDefault="001C3EE9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C1" w14:textId="77777777" w:rsidR="001C3EE9" w:rsidRPr="006F6A9A" w:rsidRDefault="001C3EE9" w:rsidP="00B5222D">
            <w:pPr>
              <w:pStyle w:val="17025TableText0"/>
              <w:jc w:val="left"/>
            </w:pPr>
            <w:r>
              <w:t>Pressure</w:t>
            </w:r>
          </w:p>
        </w:tc>
      </w:tr>
      <w:tr w:rsidR="001C3EE9" w:rsidRPr="006F6A9A" w14:paraId="466738C7" w14:textId="77777777" w:rsidTr="00040026">
        <w:trPr>
          <w:cantSplit/>
        </w:trPr>
        <w:tc>
          <w:tcPr>
            <w:tcW w:w="288" w:type="dxa"/>
            <w:vAlign w:val="center"/>
          </w:tcPr>
          <w:p w14:paraId="466738C3" w14:textId="77777777" w:rsidR="001C3EE9" w:rsidRPr="00406FB3" w:rsidRDefault="001C3EE9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C4" w14:textId="77777777" w:rsidR="001C3EE9" w:rsidRPr="006F6A9A" w:rsidRDefault="001C3EE9" w:rsidP="00B5222D">
            <w:pPr>
              <w:pStyle w:val="17025TableText0"/>
              <w:jc w:val="left"/>
            </w:pPr>
            <w:r>
              <w:t>Acoustic Wind Speed</w:t>
            </w:r>
          </w:p>
        </w:tc>
        <w:tc>
          <w:tcPr>
            <w:tcW w:w="288" w:type="dxa"/>
            <w:vAlign w:val="center"/>
          </w:tcPr>
          <w:p w14:paraId="466738C5" w14:textId="77777777" w:rsidR="001C3EE9" w:rsidRPr="00406FB3" w:rsidRDefault="001C3EE9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C6" w14:textId="11BC6DFC" w:rsidR="001C3EE9" w:rsidRPr="006F6A9A" w:rsidRDefault="001C3EE9" w:rsidP="00B5222D">
            <w:pPr>
              <w:pStyle w:val="17025TableText0"/>
              <w:jc w:val="left"/>
            </w:pPr>
            <w:r>
              <w:t>Pitch (</w:t>
            </w:r>
            <w:r w:rsidR="00E71E93">
              <w:t>required v3, optional v2.1</w:t>
            </w:r>
            <w:r>
              <w:t>)</w:t>
            </w:r>
          </w:p>
        </w:tc>
      </w:tr>
      <w:tr w:rsidR="001C3EE9" w:rsidRPr="006F6A9A" w14:paraId="466738CC" w14:textId="77777777" w:rsidTr="00040026">
        <w:trPr>
          <w:cantSplit/>
        </w:trPr>
        <w:tc>
          <w:tcPr>
            <w:tcW w:w="288" w:type="dxa"/>
            <w:vAlign w:val="center"/>
          </w:tcPr>
          <w:p w14:paraId="466738C8" w14:textId="77777777" w:rsidR="001C3EE9" w:rsidRPr="00406FB3" w:rsidRDefault="001C3EE9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C9" w14:textId="77777777" w:rsidR="001C3EE9" w:rsidRPr="006F6A9A" w:rsidRDefault="001C3EE9" w:rsidP="00B5222D">
            <w:pPr>
              <w:pStyle w:val="17025TableText0"/>
              <w:jc w:val="left"/>
            </w:pPr>
            <w:r>
              <w:t>Wind Direction</w:t>
            </w:r>
          </w:p>
        </w:tc>
        <w:tc>
          <w:tcPr>
            <w:tcW w:w="288" w:type="dxa"/>
            <w:vAlign w:val="center"/>
          </w:tcPr>
          <w:p w14:paraId="466738CA" w14:textId="77777777" w:rsidR="001C3EE9" w:rsidRPr="00406FB3" w:rsidRDefault="001C3EE9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CB" w14:textId="094BADD0" w:rsidR="001C3EE9" w:rsidRPr="006F6A9A" w:rsidRDefault="001C3EE9" w:rsidP="00B5222D">
            <w:pPr>
              <w:pStyle w:val="17025TableText0"/>
              <w:jc w:val="left"/>
            </w:pPr>
            <w:r>
              <w:t>RPM (</w:t>
            </w:r>
            <w:r w:rsidR="00E71E93">
              <w:t>recommended v3, optional v2.1</w:t>
            </w:r>
            <w:r>
              <w:t>)</w:t>
            </w:r>
          </w:p>
        </w:tc>
      </w:tr>
    </w:tbl>
    <w:p w14:paraId="466738CD" w14:textId="77777777" w:rsidR="005435D6" w:rsidRPr="00F47696" w:rsidRDefault="005435D6" w:rsidP="00B5222D">
      <w:pPr>
        <w:pStyle w:val="17025Sub-SectionTitle"/>
        <w:spacing w:before="0" w:after="0"/>
      </w:pPr>
      <w:r>
        <w:t>Turbines to Shut-down &amp; External Noise Sources</w:t>
      </w:r>
    </w:p>
    <w:tbl>
      <w:tblPr>
        <w:tblStyle w:val="TableGrid"/>
        <w:tblW w:w="648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2952"/>
        <w:gridCol w:w="288"/>
        <w:gridCol w:w="2952"/>
      </w:tblGrid>
      <w:tr w:rsidR="005E63CA" w:rsidRPr="006F6A9A" w14:paraId="466738D2" w14:textId="77777777" w:rsidTr="00846F25">
        <w:trPr>
          <w:cantSplit/>
        </w:trPr>
        <w:tc>
          <w:tcPr>
            <w:tcW w:w="288" w:type="dxa"/>
            <w:vAlign w:val="center"/>
          </w:tcPr>
          <w:p w14:paraId="466738CE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CF" w14:textId="77777777" w:rsidR="005E63CA" w:rsidRPr="00DC3FD2" w:rsidRDefault="005E63CA" w:rsidP="00B5222D">
            <w:pPr>
              <w:pStyle w:val="17025TableText0"/>
              <w:jc w:val="left"/>
              <w:rPr>
                <w:sz w:val="14"/>
                <w:szCs w:val="14"/>
              </w:rPr>
            </w:pPr>
            <w:r>
              <w:t xml:space="preserve">CARTS </w:t>
            </w:r>
            <w:r w:rsidR="00CC22F9" w:rsidRPr="005E63CA">
              <w:rPr>
                <w:sz w:val="14"/>
                <w:szCs w:val="14"/>
              </w:rPr>
              <w:t>–</w:t>
            </w:r>
            <w:r w:rsidRPr="00DC3FD2">
              <w:rPr>
                <w:sz w:val="14"/>
                <w:szCs w:val="14"/>
              </w:rPr>
              <w:t xml:space="preserve"> Andy Scholbrock</w:t>
            </w:r>
            <w:r>
              <w:rPr>
                <w:sz w:val="14"/>
                <w:szCs w:val="14"/>
              </w:rPr>
              <w:t>: 720 398 7298</w:t>
            </w:r>
          </w:p>
        </w:tc>
        <w:tc>
          <w:tcPr>
            <w:tcW w:w="288" w:type="dxa"/>
            <w:vAlign w:val="center"/>
          </w:tcPr>
          <w:p w14:paraId="466738D0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D1" w14:textId="4E819494" w:rsidR="005E63CA" w:rsidRDefault="005E63CA" w:rsidP="00141934">
            <w:pPr>
              <w:pStyle w:val="17025TableText0"/>
              <w:jc w:val="left"/>
            </w:pPr>
            <w:r>
              <w:t xml:space="preserve">NW100 </w:t>
            </w:r>
            <w:r w:rsidRPr="00DC3FD2">
              <w:rPr>
                <w:sz w:val="14"/>
                <w:szCs w:val="14"/>
              </w:rPr>
              <w:t>– Garth</w:t>
            </w:r>
            <w:r w:rsidR="00141934">
              <w:rPr>
                <w:sz w:val="14"/>
                <w:szCs w:val="14"/>
              </w:rPr>
              <w:t xml:space="preserve"> Johnson: x7160</w:t>
            </w:r>
          </w:p>
        </w:tc>
      </w:tr>
      <w:tr w:rsidR="005E63CA" w:rsidRPr="006F6A9A" w14:paraId="466738D7" w14:textId="77777777" w:rsidTr="00846F25">
        <w:trPr>
          <w:cantSplit/>
        </w:trPr>
        <w:tc>
          <w:tcPr>
            <w:tcW w:w="288" w:type="dxa"/>
            <w:vAlign w:val="center"/>
          </w:tcPr>
          <w:p w14:paraId="466738D3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D4" w14:textId="44BFEDA5" w:rsidR="005E63CA" w:rsidRPr="006F6A9A" w:rsidRDefault="005E63CA" w:rsidP="00B5222D">
            <w:pPr>
              <w:pStyle w:val="17025TableText0"/>
              <w:jc w:val="left"/>
            </w:pPr>
            <w:r>
              <w:t>GE</w:t>
            </w:r>
            <w:r w:rsidR="00CC22F9">
              <w:t xml:space="preserve"> </w:t>
            </w:r>
            <w:r w:rsidR="00CC22F9" w:rsidRPr="005E63CA">
              <w:rPr>
                <w:sz w:val="14"/>
                <w:szCs w:val="14"/>
              </w:rPr>
              <w:t>–</w:t>
            </w:r>
            <w:r w:rsidRPr="00DC3FD2">
              <w:rPr>
                <w:sz w:val="14"/>
                <w:szCs w:val="14"/>
              </w:rPr>
              <w:t xml:space="preserve"> </w:t>
            </w:r>
            <w:r w:rsidR="00141934" w:rsidRPr="00DC3FD2">
              <w:rPr>
                <w:sz w:val="14"/>
                <w:szCs w:val="14"/>
              </w:rPr>
              <w:t>Jeroen: x7009, 303 720 9026</w:t>
            </w:r>
          </w:p>
        </w:tc>
        <w:tc>
          <w:tcPr>
            <w:tcW w:w="288" w:type="dxa"/>
            <w:vAlign w:val="center"/>
          </w:tcPr>
          <w:p w14:paraId="466738D5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D6" w14:textId="3F77FF40" w:rsidR="005E63CA" w:rsidRDefault="00892061" w:rsidP="00141934">
            <w:pPr>
              <w:pStyle w:val="17025TableText0"/>
              <w:jc w:val="left"/>
            </w:pPr>
            <w:r>
              <w:t xml:space="preserve">3.1 </w:t>
            </w:r>
            <w:proofErr w:type="spellStart"/>
            <w:r w:rsidR="00E71E93">
              <w:t>Skystreams</w:t>
            </w:r>
            <w:proofErr w:type="spellEnd"/>
            <w:r w:rsidR="00E71E93">
              <w:t xml:space="preserve"> </w:t>
            </w:r>
            <w:r w:rsidR="00E71E93" w:rsidRPr="005E63CA">
              <w:rPr>
                <w:sz w:val="14"/>
                <w:szCs w:val="14"/>
              </w:rPr>
              <w:t xml:space="preserve">– </w:t>
            </w:r>
            <w:r w:rsidR="00141934">
              <w:rPr>
                <w:sz w:val="14"/>
                <w:szCs w:val="14"/>
              </w:rPr>
              <w:t xml:space="preserve">Arlinda </w:t>
            </w:r>
            <w:r w:rsidR="00245651">
              <w:rPr>
                <w:sz w:val="14"/>
                <w:szCs w:val="14"/>
              </w:rPr>
              <w:t>x</w:t>
            </w:r>
            <w:r w:rsidR="00141934">
              <w:rPr>
                <w:sz w:val="14"/>
                <w:szCs w:val="14"/>
              </w:rPr>
              <w:t>6987</w:t>
            </w:r>
          </w:p>
        </w:tc>
      </w:tr>
      <w:tr w:rsidR="005E63CA" w:rsidRPr="006F6A9A" w14:paraId="466738DC" w14:textId="77777777" w:rsidTr="00846F25">
        <w:trPr>
          <w:cantSplit/>
        </w:trPr>
        <w:tc>
          <w:tcPr>
            <w:tcW w:w="288" w:type="dxa"/>
            <w:vAlign w:val="center"/>
          </w:tcPr>
          <w:p w14:paraId="466738D8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D9" w14:textId="1FBCC56A" w:rsidR="005E63CA" w:rsidRPr="006F6A9A" w:rsidRDefault="00141934" w:rsidP="00B5222D">
            <w:pPr>
              <w:pStyle w:val="17025TableText0"/>
              <w:jc w:val="left"/>
            </w:pPr>
            <w:r>
              <w:t>GE Eco 110</w:t>
            </w:r>
            <w:r w:rsidR="00CC22F9">
              <w:t xml:space="preserve"> </w:t>
            </w:r>
            <w:r w:rsidR="00CC22F9" w:rsidRPr="005E63CA">
              <w:rPr>
                <w:sz w:val="14"/>
                <w:szCs w:val="14"/>
              </w:rPr>
              <w:t>–</w:t>
            </w:r>
            <w:r w:rsidR="005E63CA" w:rsidRPr="00DC3FD2">
              <w:rPr>
                <w:sz w:val="14"/>
                <w:szCs w:val="14"/>
              </w:rPr>
              <w:t xml:space="preserve"> Jeroen: x7009, 303 720 9026</w:t>
            </w:r>
          </w:p>
        </w:tc>
        <w:tc>
          <w:tcPr>
            <w:tcW w:w="288" w:type="dxa"/>
            <w:vAlign w:val="center"/>
          </w:tcPr>
          <w:p w14:paraId="466738DA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DB" w14:textId="2EB25156" w:rsidR="005E63CA" w:rsidRDefault="00E71E93" w:rsidP="00B5222D">
            <w:pPr>
              <w:pStyle w:val="17025TableText0"/>
              <w:jc w:val="left"/>
            </w:pPr>
            <w:r>
              <w:t>Test shed AC units</w:t>
            </w:r>
          </w:p>
        </w:tc>
      </w:tr>
      <w:tr w:rsidR="005E63CA" w:rsidRPr="006F6A9A" w14:paraId="466738E5" w14:textId="77777777" w:rsidTr="00846F25">
        <w:trPr>
          <w:cantSplit/>
        </w:trPr>
        <w:tc>
          <w:tcPr>
            <w:tcW w:w="288" w:type="dxa"/>
            <w:vAlign w:val="center"/>
          </w:tcPr>
          <w:p w14:paraId="466738DD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Merge w:val="restart"/>
            <w:vAlign w:val="center"/>
          </w:tcPr>
          <w:p w14:paraId="466738DE" w14:textId="0BCBC0A4" w:rsidR="005E63CA" w:rsidRPr="00DC3FD2" w:rsidRDefault="005E63CA" w:rsidP="00B5222D">
            <w:pPr>
              <w:pStyle w:val="17025TableText0"/>
              <w:jc w:val="left"/>
              <w:rPr>
                <w:sz w:val="14"/>
                <w:szCs w:val="14"/>
              </w:rPr>
            </w:pPr>
            <w:r>
              <w:t>Siemens</w:t>
            </w:r>
            <w:r w:rsidR="00CC22F9">
              <w:t xml:space="preserve"> </w:t>
            </w:r>
            <w:r w:rsidR="00CC22F9" w:rsidRPr="005E63CA">
              <w:rPr>
                <w:sz w:val="14"/>
                <w:szCs w:val="14"/>
              </w:rPr>
              <w:t>–</w:t>
            </w:r>
            <w:r w:rsidRPr="00DC3FD2">
              <w:rPr>
                <w:sz w:val="14"/>
                <w:szCs w:val="14"/>
              </w:rPr>
              <w:t xml:space="preserve"> </w:t>
            </w:r>
            <w:r w:rsidR="00141934" w:rsidRPr="00DC3FD2">
              <w:rPr>
                <w:sz w:val="14"/>
                <w:szCs w:val="14"/>
              </w:rPr>
              <w:t>Jeroen: x7009, 303 720 9026</w:t>
            </w:r>
          </w:p>
          <w:p w14:paraId="466738DF" w14:textId="77777777" w:rsidR="005E63CA" w:rsidRPr="00DC3FD2" w:rsidRDefault="005E63CA" w:rsidP="00B5222D">
            <w:pPr>
              <w:pStyle w:val="17025TableText0"/>
              <w:ind w:left="234"/>
              <w:jc w:val="left"/>
              <w:rPr>
                <w:sz w:val="14"/>
                <w:szCs w:val="14"/>
              </w:rPr>
            </w:pPr>
            <w:r w:rsidRPr="00DC3FD2">
              <w:rPr>
                <w:sz w:val="14"/>
                <w:szCs w:val="14"/>
              </w:rPr>
              <w:t xml:space="preserve">Paul Medina </w:t>
            </w:r>
            <w:r>
              <w:rPr>
                <w:sz w:val="14"/>
                <w:szCs w:val="14"/>
              </w:rPr>
              <w:t xml:space="preserve">  </w:t>
            </w:r>
            <w:r w:rsidRPr="00DC3FD2">
              <w:rPr>
                <w:sz w:val="14"/>
                <w:szCs w:val="14"/>
              </w:rPr>
              <w:t>O: 303 895 2055</w:t>
            </w:r>
          </w:p>
          <w:p w14:paraId="466738E0" w14:textId="77777777" w:rsidR="005E63CA" w:rsidRPr="00DC3FD2" w:rsidRDefault="005E63CA" w:rsidP="00B5222D">
            <w:pPr>
              <w:pStyle w:val="17025TableText0"/>
              <w:ind w:left="234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</w:t>
            </w:r>
            <w:r w:rsidRPr="00DC3FD2">
              <w:rPr>
                <w:sz w:val="14"/>
                <w:szCs w:val="14"/>
              </w:rPr>
              <w:t>PC: 303 763 0595</w:t>
            </w:r>
          </w:p>
          <w:p w14:paraId="466738E1" w14:textId="77777777" w:rsidR="005E63CA" w:rsidRPr="00DC3FD2" w:rsidRDefault="005E63CA" w:rsidP="00B5222D">
            <w:pPr>
              <w:pStyle w:val="17025TableText0"/>
              <w:ind w:left="234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</w:t>
            </w:r>
            <w:r w:rsidRPr="00DC3FD2">
              <w:rPr>
                <w:sz w:val="14"/>
                <w:szCs w:val="14"/>
              </w:rPr>
              <w:t xml:space="preserve">WC: 303 218 8237 (common) </w:t>
            </w:r>
          </w:p>
          <w:p w14:paraId="466738E2" w14:textId="77777777" w:rsidR="005E63CA" w:rsidRPr="006F6A9A" w:rsidRDefault="005E63CA" w:rsidP="00B5222D">
            <w:pPr>
              <w:pStyle w:val="17025TableText0"/>
              <w:ind w:left="234"/>
              <w:jc w:val="left"/>
            </w:pPr>
            <w:r w:rsidRPr="00DC3FD2">
              <w:rPr>
                <w:sz w:val="14"/>
                <w:szCs w:val="14"/>
              </w:rPr>
              <w:t xml:space="preserve">Mike </w:t>
            </w:r>
            <w:proofErr w:type="spellStart"/>
            <w:r w:rsidRPr="00DC3FD2">
              <w:rPr>
                <w:sz w:val="14"/>
                <w:szCs w:val="14"/>
              </w:rPr>
              <w:t>Seil</w:t>
            </w:r>
            <w:proofErr w:type="spellEnd"/>
            <w:r w:rsidRPr="00DC3FD2">
              <w:rPr>
                <w:sz w:val="14"/>
                <w:szCs w:val="14"/>
              </w:rPr>
              <w:t>: 303 570 4139</w:t>
            </w:r>
          </w:p>
        </w:tc>
        <w:tc>
          <w:tcPr>
            <w:tcW w:w="288" w:type="dxa"/>
            <w:vAlign w:val="center"/>
          </w:tcPr>
          <w:p w14:paraId="466738E3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E4" w14:textId="3BBAF7D8" w:rsidR="005E63CA" w:rsidRDefault="00E71E93" w:rsidP="00141934">
            <w:pPr>
              <w:pStyle w:val="17025TableText0"/>
              <w:jc w:val="left"/>
            </w:pPr>
            <w:r>
              <w:t xml:space="preserve">A60 hydraulics </w:t>
            </w:r>
            <w:r w:rsidRPr="005E63CA">
              <w:rPr>
                <w:sz w:val="14"/>
                <w:szCs w:val="14"/>
              </w:rPr>
              <w:t xml:space="preserve">– </w:t>
            </w:r>
            <w:r w:rsidR="00141934">
              <w:rPr>
                <w:sz w:val="14"/>
                <w:szCs w:val="14"/>
              </w:rPr>
              <w:t>Hughes: x7054</w:t>
            </w:r>
          </w:p>
        </w:tc>
      </w:tr>
      <w:tr w:rsidR="005E63CA" w:rsidRPr="006F6A9A" w14:paraId="466738EA" w14:textId="77777777" w:rsidTr="00846F25">
        <w:trPr>
          <w:cantSplit/>
        </w:trPr>
        <w:tc>
          <w:tcPr>
            <w:tcW w:w="288" w:type="dxa"/>
            <w:vAlign w:val="center"/>
          </w:tcPr>
          <w:p w14:paraId="466738E6" w14:textId="77777777" w:rsidR="005E63CA" w:rsidRPr="00CE6575" w:rsidRDefault="005E63CA" w:rsidP="00B5222D">
            <w:pPr>
              <w:pStyle w:val="17025TableText0"/>
              <w:rPr>
                <w:rFonts w:cs="Calibri"/>
                <w:sz w:val="20"/>
                <w:szCs w:val="20"/>
              </w:rPr>
            </w:pPr>
          </w:p>
        </w:tc>
        <w:tc>
          <w:tcPr>
            <w:tcW w:w="2952" w:type="dxa"/>
            <w:vMerge/>
            <w:vAlign w:val="center"/>
          </w:tcPr>
          <w:p w14:paraId="466738E7" w14:textId="77777777" w:rsidR="005E63CA" w:rsidRDefault="005E63CA" w:rsidP="00B5222D">
            <w:pPr>
              <w:pStyle w:val="17025TableText0"/>
              <w:jc w:val="left"/>
            </w:pPr>
          </w:p>
        </w:tc>
        <w:tc>
          <w:tcPr>
            <w:tcW w:w="288" w:type="dxa"/>
            <w:vAlign w:val="center"/>
          </w:tcPr>
          <w:p w14:paraId="466738E8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E9" w14:textId="4203D5C0" w:rsidR="005E63CA" w:rsidRDefault="00141934" w:rsidP="00B5222D">
            <w:pPr>
              <w:pStyle w:val="17025TableText0"/>
              <w:jc w:val="left"/>
            </w:pPr>
            <w:r>
              <w:t xml:space="preserve">251 hydraulics - </w:t>
            </w:r>
            <w:r w:rsidR="00E71E93">
              <w:rPr>
                <w:sz w:val="14"/>
                <w:szCs w:val="14"/>
              </w:rPr>
              <w:t>Snowberg/Jenks</w:t>
            </w:r>
          </w:p>
        </w:tc>
      </w:tr>
      <w:tr w:rsidR="005E63CA" w:rsidRPr="006F6A9A" w14:paraId="466738EF" w14:textId="77777777" w:rsidTr="00846F25">
        <w:trPr>
          <w:cantSplit/>
        </w:trPr>
        <w:tc>
          <w:tcPr>
            <w:tcW w:w="288" w:type="dxa"/>
            <w:vAlign w:val="center"/>
          </w:tcPr>
          <w:p w14:paraId="466738EB" w14:textId="77777777" w:rsidR="005E63CA" w:rsidRPr="00CE6575" w:rsidRDefault="005E63CA" w:rsidP="00B5222D">
            <w:pPr>
              <w:pStyle w:val="17025TableText0"/>
              <w:rPr>
                <w:rFonts w:cs="Calibri"/>
                <w:sz w:val="20"/>
                <w:szCs w:val="20"/>
              </w:rPr>
            </w:pPr>
          </w:p>
        </w:tc>
        <w:tc>
          <w:tcPr>
            <w:tcW w:w="2952" w:type="dxa"/>
            <w:vMerge/>
            <w:vAlign w:val="center"/>
          </w:tcPr>
          <w:p w14:paraId="466738EC" w14:textId="77777777" w:rsidR="005E63CA" w:rsidRDefault="005E63CA" w:rsidP="00B5222D">
            <w:pPr>
              <w:pStyle w:val="17025TableText0"/>
              <w:jc w:val="left"/>
            </w:pPr>
          </w:p>
        </w:tc>
        <w:tc>
          <w:tcPr>
            <w:tcW w:w="288" w:type="dxa"/>
            <w:vAlign w:val="center"/>
          </w:tcPr>
          <w:p w14:paraId="466738ED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EE" w14:textId="4CB43571" w:rsidR="005E63CA" w:rsidRDefault="00E71E93" w:rsidP="00B5222D">
            <w:pPr>
              <w:pStyle w:val="17025TableText0"/>
              <w:jc w:val="left"/>
            </w:pPr>
            <w:r>
              <w:t xml:space="preserve">STL hydraulics </w:t>
            </w:r>
            <w:r w:rsidRPr="005E63CA">
              <w:rPr>
                <w:sz w:val="14"/>
                <w:szCs w:val="14"/>
              </w:rPr>
              <w:t>– Snowber</w:t>
            </w:r>
            <w:r>
              <w:rPr>
                <w:sz w:val="14"/>
                <w:szCs w:val="14"/>
              </w:rPr>
              <w:t>g</w:t>
            </w:r>
            <w:r w:rsidRPr="005E63CA">
              <w:rPr>
                <w:sz w:val="14"/>
                <w:szCs w:val="14"/>
              </w:rPr>
              <w:t xml:space="preserve"> x6920</w:t>
            </w:r>
          </w:p>
        </w:tc>
      </w:tr>
      <w:tr w:rsidR="005E63CA" w:rsidRPr="006F6A9A" w14:paraId="466738F4" w14:textId="77777777" w:rsidTr="00846F25">
        <w:trPr>
          <w:cantSplit/>
        </w:trPr>
        <w:tc>
          <w:tcPr>
            <w:tcW w:w="288" w:type="dxa"/>
            <w:vAlign w:val="center"/>
          </w:tcPr>
          <w:p w14:paraId="466738F0" w14:textId="77777777" w:rsidR="005E63CA" w:rsidRPr="00CE6575" w:rsidRDefault="005E63CA" w:rsidP="00B5222D">
            <w:pPr>
              <w:pStyle w:val="17025TableText0"/>
              <w:rPr>
                <w:rFonts w:cs="Calibri"/>
                <w:sz w:val="20"/>
                <w:szCs w:val="20"/>
              </w:rPr>
            </w:pPr>
          </w:p>
        </w:tc>
        <w:tc>
          <w:tcPr>
            <w:tcW w:w="2952" w:type="dxa"/>
            <w:vMerge/>
            <w:vAlign w:val="center"/>
          </w:tcPr>
          <w:p w14:paraId="466738F1" w14:textId="77777777" w:rsidR="005E63CA" w:rsidRDefault="005E63CA" w:rsidP="00B5222D">
            <w:pPr>
              <w:pStyle w:val="17025TableText0"/>
              <w:jc w:val="left"/>
            </w:pPr>
          </w:p>
        </w:tc>
        <w:tc>
          <w:tcPr>
            <w:tcW w:w="288" w:type="dxa"/>
            <w:vAlign w:val="center"/>
          </w:tcPr>
          <w:p w14:paraId="466738F2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F3" w14:textId="03968B66" w:rsidR="005E63CA" w:rsidRDefault="00E71E93" w:rsidP="00B5222D">
            <w:pPr>
              <w:pStyle w:val="17025TableText0"/>
              <w:jc w:val="left"/>
            </w:pPr>
            <w:proofErr w:type="spellStart"/>
            <w:r>
              <w:t>Derft</w:t>
            </w:r>
            <w:proofErr w:type="spellEnd"/>
          </w:p>
        </w:tc>
      </w:tr>
      <w:tr w:rsidR="005E63CA" w:rsidRPr="006F6A9A" w14:paraId="466738FA" w14:textId="77777777" w:rsidTr="0023404D">
        <w:trPr>
          <w:cantSplit/>
        </w:trPr>
        <w:tc>
          <w:tcPr>
            <w:tcW w:w="288" w:type="dxa"/>
          </w:tcPr>
          <w:p w14:paraId="466738F5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F6" w14:textId="77777777" w:rsidR="005E63CA" w:rsidRDefault="005E63CA" w:rsidP="00B5222D">
            <w:pPr>
              <w:pStyle w:val="17025TableText0"/>
              <w:jc w:val="left"/>
              <w:rPr>
                <w:sz w:val="14"/>
                <w:szCs w:val="14"/>
              </w:rPr>
            </w:pPr>
            <w:r>
              <w:t>Gamesa</w:t>
            </w:r>
            <w:r w:rsidR="00CC22F9">
              <w:t xml:space="preserve"> </w:t>
            </w:r>
            <w:r w:rsidR="00CC22F9" w:rsidRPr="005E63CA">
              <w:rPr>
                <w:sz w:val="14"/>
                <w:szCs w:val="14"/>
              </w:rPr>
              <w:t>–</w:t>
            </w:r>
            <w:r w:rsidRPr="00DC3FD2">
              <w:rPr>
                <w:sz w:val="14"/>
                <w:szCs w:val="14"/>
              </w:rPr>
              <w:t xml:space="preserve"> Jeroen: x7009, 303 720 9026</w:t>
            </w:r>
          </w:p>
          <w:p w14:paraId="466738F7" w14:textId="77777777" w:rsidR="005E63CA" w:rsidRPr="00DC3FD2" w:rsidRDefault="005E63CA" w:rsidP="00B5222D">
            <w:pPr>
              <w:pStyle w:val="17025TableText0"/>
              <w:ind w:left="234"/>
              <w:jc w:val="left"/>
              <w:rPr>
                <w:sz w:val="14"/>
                <w:szCs w:val="14"/>
              </w:rPr>
            </w:pPr>
            <w:r w:rsidRPr="00DC3FD2">
              <w:rPr>
                <w:sz w:val="14"/>
                <w:szCs w:val="14"/>
              </w:rPr>
              <w:t xml:space="preserve">Aaron – </w:t>
            </w:r>
            <w:r>
              <w:rPr>
                <w:sz w:val="14"/>
                <w:szCs w:val="14"/>
              </w:rPr>
              <w:t xml:space="preserve">1: </w:t>
            </w:r>
            <w:r w:rsidRPr="00DC3FD2">
              <w:rPr>
                <w:sz w:val="14"/>
                <w:szCs w:val="14"/>
              </w:rPr>
              <w:t xml:space="preserve">661 557 2582, </w:t>
            </w:r>
            <w:r>
              <w:rPr>
                <w:sz w:val="14"/>
                <w:szCs w:val="14"/>
              </w:rPr>
              <w:t xml:space="preserve">2: </w:t>
            </w:r>
            <w:r w:rsidRPr="00DC3FD2">
              <w:rPr>
                <w:sz w:val="14"/>
                <w:szCs w:val="14"/>
              </w:rPr>
              <w:t>267 563 07</w:t>
            </w:r>
            <w:r>
              <w:rPr>
                <w:sz w:val="14"/>
                <w:szCs w:val="14"/>
              </w:rPr>
              <w:t>0</w:t>
            </w:r>
            <w:r w:rsidRPr="00DC3FD2">
              <w:rPr>
                <w:sz w:val="14"/>
                <w:szCs w:val="14"/>
              </w:rPr>
              <w:t>1</w:t>
            </w:r>
          </w:p>
        </w:tc>
        <w:tc>
          <w:tcPr>
            <w:tcW w:w="288" w:type="dxa"/>
            <w:vAlign w:val="center"/>
          </w:tcPr>
          <w:p w14:paraId="466738F8" w14:textId="77777777" w:rsidR="005E63CA" w:rsidRPr="00406FB3" w:rsidRDefault="005E63CA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F9" w14:textId="454337E0" w:rsidR="005E63CA" w:rsidRDefault="00E71E93" w:rsidP="00B5222D">
            <w:pPr>
              <w:pStyle w:val="17025TableText0"/>
              <w:jc w:val="left"/>
            </w:pPr>
            <w:r>
              <w:t xml:space="preserve">1E.2, 1E.3 – </w:t>
            </w:r>
            <w:r>
              <w:rPr>
                <w:sz w:val="14"/>
                <w:szCs w:val="14"/>
              </w:rPr>
              <w:t>Roadman:</w:t>
            </w:r>
            <w:r w:rsidRPr="00DC3FD2">
              <w:rPr>
                <w:sz w:val="14"/>
                <w:szCs w:val="14"/>
              </w:rPr>
              <w:t xml:space="preserve"> x</w:t>
            </w:r>
            <w:r>
              <w:rPr>
                <w:sz w:val="14"/>
                <w:szCs w:val="14"/>
              </w:rPr>
              <w:t>6992</w:t>
            </w:r>
            <w:r w:rsidRPr="00DC3FD2">
              <w:rPr>
                <w:sz w:val="14"/>
                <w:szCs w:val="14"/>
              </w:rPr>
              <w:t xml:space="preserve">, 303 </w:t>
            </w:r>
            <w:r>
              <w:rPr>
                <w:sz w:val="14"/>
                <w:szCs w:val="14"/>
              </w:rPr>
              <w:t>242 9913</w:t>
            </w:r>
          </w:p>
        </w:tc>
      </w:tr>
      <w:tr w:rsidR="00687121" w:rsidRPr="006F6A9A" w14:paraId="466738FF" w14:textId="77777777" w:rsidTr="00B76ACB">
        <w:trPr>
          <w:cantSplit/>
        </w:trPr>
        <w:tc>
          <w:tcPr>
            <w:tcW w:w="288" w:type="dxa"/>
          </w:tcPr>
          <w:p w14:paraId="466738FB" w14:textId="44C56A5E" w:rsidR="00687121" w:rsidRPr="00406FB3" w:rsidRDefault="00687121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FC" w14:textId="648E70A3" w:rsidR="00687121" w:rsidRDefault="00687121" w:rsidP="00B5222D">
            <w:pPr>
              <w:pStyle w:val="17025TableText0"/>
              <w:jc w:val="left"/>
            </w:pPr>
            <w:proofErr w:type="spellStart"/>
            <w:r>
              <w:t>Sodar</w:t>
            </w:r>
            <w:proofErr w:type="spellEnd"/>
            <w:r>
              <w:t xml:space="preserve"> @ 3.4 </w:t>
            </w:r>
            <w:r w:rsidRPr="005E63CA">
              <w:rPr>
                <w:sz w:val="14"/>
                <w:szCs w:val="14"/>
              </w:rPr>
              <w:t>–</w:t>
            </w:r>
            <w:r w:rsidRPr="00DC3FD2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Andy Clifton</w:t>
            </w:r>
            <w:r w:rsidRPr="00DC3FD2">
              <w:rPr>
                <w:sz w:val="14"/>
                <w:szCs w:val="14"/>
              </w:rPr>
              <w:t>: x71</w:t>
            </w:r>
            <w:r>
              <w:rPr>
                <w:sz w:val="14"/>
                <w:szCs w:val="14"/>
              </w:rPr>
              <w:t>41</w:t>
            </w:r>
            <w:r w:rsidRPr="00DC3FD2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8" w:type="dxa"/>
            <w:vAlign w:val="center"/>
          </w:tcPr>
          <w:p w14:paraId="466738FD" w14:textId="77777777" w:rsidR="00687121" w:rsidRPr="00CE6575" w:rsidRDefault="00687121" w:rsidP="00B5222D">
            <w:pPr>
              <w:pStyle w:val="17025TableText0"/>
              <w:rPr>
                <w:sz w:val="20"/>
                <w:szCs w:val="20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8FE" w14:textId="0214B2A4" w:rsidR="00687121" w:rsidRDefault="00687121" w:rsidP="00B5222D">
            <w:pPr>
              <w:pStyle w:val="17025TableText0"/>
              <w:jc w:val="left"/>
            </w:pPr>
            <w:r>
              <w:t>Any other noise sources observable?</w:t>
            </w:r>
          </w:p>
        </w:tc>
      </w:tr>
      <w:tr w:rsidR="00687121" w:rsidRPr="006F6A9A" w14:paraId="33F71941" w14:textId="77777777" w:rsidTr="008C6EB9">
        <w:trPr>
          <w:gridAfter w:val="2"/>
          <w:wAfter w:w="3240" w:type="dxa"/>
          <w:cantSplit/>
        </w:trPr>
        <w:tc>
          <w:tcPr>
            <w:tcW w:w="288" w:type="dxa"/>
          </w:tcPr>
          <w:p w14:paraId="2033CAE5" w14:textId="77777777" w:rsidR="00687121" w:rsidRPr="00406FB3" w:rsidRDefault="00687121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7DFB7CFE" w14:textId="2A2C79E5" w:rsidR="00687121" w:rsidRPr="006F6A9A" w:rsidRDefault="00687121" w:rsidP="00B5222D">
            <w:pPr>
              <w:pStyle w:val="17025TableText0"/>
              <w:jc w:val="left"/>
            </w:pPr>
            <w:proofErr w:type="spellStart"/>
            <w:r>
              <w:t>Misc</w:t>
            </w:r>
            <w:proofErr w:type="spellEnd"/>
            <w:r>
              <w:t>: birds, road grading</w:t>
            </w:r>
          </w:p>
        </w:tc>
      </w:tr>
    </w:tbl>
    <w:p w14:paraId="4667390A" w14:textId="77777777" w:rsidR="00974CA4" w:rsidRPr="00F47696" w:rsidRDefault="00974CA4" w:rsidP="00B5222D">
      <w:pPr>
        <w:pStyle w:val="17025Sub-SectionTitle"/>
        <w:spacing w:before="0" w:after="0"/>
      </w:pPr>
      <w:r>
        <w:t>Board</w:t>
      </w:r>
      <w:r w:rsidRPr="00F47696">
        <w:t xml:space="preserve"> </w:t>
      </w:r>
    </w:p>
    <w:tbl>
      <w:tblPr>
        <w:tblStyle w:val="TableGrid"/>
        <w:tblW w:w="648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2952"/>
        <w:gridCol w:w="288"/>
        <w:gridCol w:w="2952"/>
      </w:tblGrid>
      <w:tr w:rsidR="00CE6575" w:rsidRPr="006F6A9A" w14:paraId="4667390F" w14:textId="77777777" w:rsidTr="001C3EE9">
        <w:trPr>
          <w:cantSplit/>
        </w:trPr>
        <w:tc>
          <w:tcPr>
            <w:tcW w:w="288" w:type="dxa"/>
            <w:vAlign w:val="center"/>
          </w:tcPr>
          <w:p w14:paraId="4667390B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90C" w14:textId="77777777" w:rsidR="00CE6575" w:rsidRPr="006F6A9A" w:rsidRDefault="00CE6575" w:rsidP="00B5222D">
            <w:pPr>
              <w:pStyle w:val="17025TableText0"/>
              <w:jc w:val="left"/>
            </w:pPr>
            <w:r>
              <w:t xml:space="preserve">Actual </w:t>
            </w:r>
            <w:r w:rsidR="003F6CCA">
              <w:t>b</w:t>
            </w:r>
            <w:r>
              <w:t>oard</w:t>
            </w:r>
            <w:r w:rsidR="001C3EE9">
              <w:t xml:space="preserve">  (in place or in hand)</w:t>
            </w:r>
          </w:p>
        </w:tc>
        <w:tc>
          <w:tcPr>
            <w:tcW w:w="288" w:type="dxa"/>
            <w:vAlign w:val="center"/>
          </w:tcPr>
          <w:p w14:paraId="4667390D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90E" w14:textId="77777777" w:rsidR="00CE6575" w:rsidRPr="006F6A9A" w:rsidRDefault="00CE6575" w:rsidP="00B5222D">
            <w:pPr>
              <w:pStyle w:val="17025TableText0"/>
              <w:jc w:val="left"/>
            </w:pPr>
            <w:r>
              <w:t>Shovel</w:t>
            </w:r>
          </w:p>
        </w:tc>
      </w:tr>
      <w:tr w:rsidR="00B5222D" w:rsidRPr="006F6A9A" w14:paraId="46673914" w14:textId="77777777" w:rsidTr="001C3EE9">
        <w:trPr>
          <w:cantSplit/>
        </w:trPr>
        <w:tc>
          <w:tcPr>
            <w:tcW w:w="288" w:type="dxa"/>
            <w:vAlign w:val="center"/>
          </w:tcPr>
          <w:p w14:paraId="46673910" w14:textId="77777777" w:rsidR="00B5222D" w:rsidRPr="00406FB3" w:rsidRDefault="00B5222D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911" w14:textId="77777777" w:rsidR="00B5222D" w:rsidRPr="006F6A9A" w:rsidRDefault="00B5222D" w:rsidP="00B5222D">
            <w:pPr>
              <w:pStyle w:val="17025TableText0"/>
              <w:jc w:val="left"/>
            </w:pPr>
            <w:r>
              <w:t>Known radial &amp; azimuth location</w:t>
            </w:r>
          </w:p>
        </w:tc>
        <w:tc>
          <w:tcPr>
            <w:tcW w:w="288" w:type="dxa"/>
            <w:vAlign w:val="center"/>
          </w:tcPr>
          <w:p w14:paraId="46673912" w14:textId="1961FA7E" w:rsidR="00B5222D" w:rsidRPr="00CE6575" w:rsidRDefault="00B5222D" w:rsidP="00B5222D">
            <w:pPr>
              <w:pStyle w:val="17025TableText0"/>
              <w:rPr>
                <w:sz w:val="20"/>
                <w:szCs w:val="20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913" w14:textId="662736F2" w:rsidR="00B5222D" w:rsidRPr="006F6A9A" w:rsidRDefault="00B5222D" w:rsidP="00B5222D">
            <w:pPr>
              <w:pStyle w:val="17025TableText0"/>
              <w:jc w:val="left"/>
            </w:pPr>
            <w:r>
              <w:t>Fiber optic run (optional)</w:t>
            </w:r>
          </w:p>
        </w:tc>
      </w:tr>
    </w:tbl>
    <w:p w14:paraId="46673915" w14:textId="77777777" w:rsidR="00974CA4" w:rsidRPr="00F47696" w:rsidRDefault="00974CA4" w:rsidP="00B5222D">
      <w:pPr>
        <w:pStyle w:val="17025Sub-SectionTitle"/>
        <w:spacing w:before="0" w:after="0"/>
      </w:pPr>
      <w:r>
        <w:t>Equipment</w:t>
      </w:r>
    </w:p>
    <w:tbl>
      <w:tblPr>
        <w:tblStyle w:val="TableGrid"/>
        <w:tblW w:w="648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2502"/>
        <w:gridCol w:w="360"/>
        <w:gridCol w:w="3330"/>
      </w:tblGrid>
      <w:tr w:rsidR="00CE6575" w:rsidRPr="006F6A9A" w14:paraId="46673918" w14:textId="77777777" w:rsidTr="00892061">
        <w:trPr>
          <w:cantSplit/>
        </w:trPr>
        <w:tc>
          <w:tcPr>
            <w:tcW w:w="288" w:type="dxa"/>
          </w:tcPr>
          <w:p w14:paraId="46673916" w14:textId="77777777" w:rsidR="00CE6575" w:rsidRPr="00406FB3" w:rsidRDefault="00CE6575" w:rsidP="00892061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92" w:type="dxa"/>
            <w:gridSpan w:val="3"/>
            <w:vAlign w:val="center"/>
          </w:tcPr>
          <w:p w14:paraId="7EFE5A30" w14:textId="77777777" w:rsidR="00CE6575" w:rsidRDefault="00CE6575" w:rsidP="00B5222D">
            <w:pPr>
              <w:pStyle w:val="17025TableText0"/>
              <w:jc w:val="left"/>
            </w:pPr>
            <w:r>
              <w:t>Laptop</w:t>
            </w:r>
            <w:r w:rsidR="003F6CCA">
              <w:t xml:space="preserve"> with charged battery, recent u</w:t>
            </w:r>
            <w:r>
              <w:t xml:space="preserve">pdates, and </w:t>
            </w:r>
            <w:r w:rsidR="003F6CCA">
              <w:t>extra s</w:t>
            </w:r>
            <w:r>
              <w:t>pace (empty trash)</w:t>
            </w:r>
          </w:p>
          <w:p w14:paraId="46673917" w14:textId="2A40800C" w:rsidR="00892061" w:rsidRPr="006F6A9A" w:rsidRDefault="00892061" w:rsidP="00B5222D">
            <w:pPr>
              <w:pStyle w:val="17025TableText0"/>
              <w:jc w:val="left"/>
            </w:pPr>
            <w:r>
              <w:t xml:space="preserve">     Primary: ahuskey-15956s, jvandam-10369s</w:t>
            </w:r>
          </w:p>
        </w:tc>
      </w:tr>
      <w:tr w:rsidR="00CE6575" w:rsidRPr="006F6A9A" w14:paraId="4667391D" w14:textId="77777777" w:rsidTr="00B34282">
        <w:trPr>
          <w:cantSplit/>
        </w:trPr>
        <w:tc>
          <w:tcPr>
            <w:tcW w:w="288" w:type="dxa"/>
            <w:vAlign w:val="center"/>
          </w:tcPr>
          <w:p w14:paraId="46673919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502" w:type="dxa"/>
            <w:vAlign w:val="center"/>
          </w:tcPr>
          <w:p w14:paraId="4667391A" w14:textId="77777777" w:rsidR="00CE6575" w:rsidRPr="006F6A9A" w:rsidRDefault="00CE6575" w:rsidP="00B5222D">
            <w:pPr>
              <w:pStyle w:val="17025TableText0"/>
              <w:jc w:val="left"/>
            </w:pPr>
            <w:r>
              <w:t>Windscreen</w:t>
            </w:r>
          </w:p>
        </w:tc>
        <w:tc>
          <w:tcPr>
            <w:tcW w:w="360" w:type="dxa"/>
            <w:vAlign w:val="center"/>
          </w:tcPr>
          <w:p w14:paraId="4667391B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3330" w:type="dxa"/>
            <w:vAlign w:val="center"/>
          </w:tcPr>
          <w:p w14:paraId="4667391C" w14:textId="77777777" w:rsidR="00CE6575" w:rsidRPr="006F6A9A" w:rsidRDefault="00CE6575" w:rsidP="00B5222D">
            <w:pPr>
              <w:pStyle w:val="17025TableText0"/>
              <w:jc w:val="left"/>
            </w:pPr>
            <w:r>
              <w:t xml:space="preserve">Calibrator </w:t>
            </w:r>
          </w:p>
        </w:tc>
      </w:tr>
      <w:tr w:rsidR="00CE6575" w:rsidRPr="006F6A9A" w14:paraId="46673922" w14:textId="77777777" w:rsidTr="00B34282">
        <w:trPr>
          <w:cantSplit/>
        </w:trPr>
        <w:tc>
          <w:tcPr>
            <w:tcW w:w="288" w:type="dxa"/>
            <w:vAlign w:val="center"/>
          </w:tcPr>
          <w:p w14:paraId="4667391E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502" w:type="dxa"/>
            <w:vAlign w:val="center"/>
          </w:tcPr>
          <w:p w14:paraId="4667391F" w14:textId="77777777" w:rsidR="00CE6575" w:rsidRPr="006F6A9A" w:rsidRDefault="00CE6575" w:rsidP="00B5222D">
            <w:pPr>
              <w:pStyle w:val="17025TableText0"/>
              <w:jc w:val="left"/>
            </w:pPr>
            <w:r>
              <w:t>Towel/</w:t>
            </w:r>
            <w:r w:rsidR="00FC6F3B">
              <w:t>H</w:t>
            </w:r>
            <w:r>
              <w:t>oodie</w:t>
            </w:r>
          </w:p>
        </w:tc>
        <w:tc>
          <w:tcPr>
            <w:tcW w:w="360" w:type="dxa"/>
            <w:vAlign w:val="center"/>
          </w:tcPr>
          <w:p w14:paraId="46673920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3330" w:type="dxa"/>
            <w:vAlign w:val="center"/>
          </w:tcPr>
          <w:p w14:paraId="46673921" w14:textId="77777777" w:rsidR="00CE6575" w:rsidRPr="006F6A9A" w:rsidRDefault="00CE6575" w:rsidP="00B5222D">
            <w:pPr>
              <w:pStyle w:val="17025TableText0"/>
              <w:jc w:val="left"/>
            </w:pPr>
            <w:proofErr w:type="spellStart"/>
            <w:r>
              <w:t>NiDAQ</w:t>
            </w:r>
            <w:proofErr w:type="spellEnd"/>
          </w:p>
        </w:tc>
      </w:tr>
      <w:tr w:rsidR="00CE6575" w:rsidRPr="006F6A9A" w14:paraId="46673927" w14:textId="77777777" w:rsidTr="00B34282">
        <w:trPr>
          <w:cantSplit/>
        </w:trPr>
        <w:tc>
          <w:tcPr>
            <w:tcW w:w="288" w:type="dxa"/>
            <w:vAlign w:val="center"/>
          </w:tcPr>
          <w:p w14:paraId="46673923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502" w:type="dxa"/>
            <w:vAlign w:val="center"/>
          </w:tcPr>
          <w:p w14:paraId="46673924" w14:textId="77777777" w:rsidR="00CE6575" w:rsidRDefault="00CE6575" w:rsidP="00B5222D">
            <w:pPr>
              <w:pStyle w:val="17025TableText0"/>
              <w:jc w:val="left"/>
            </w:pPr>
            <w:r>
              <w:t>BNC</w:t>
            </w:r>
            <w:r w:rsidR="00777652">
              <w:t xml:space="preserve"> cable</w:t>
            </w:r>
          </w:p>
        </w:tc>
        <w:tc>
          <w:tcPr>
            <w:tcW w:w="360" w:type="dxa"/>
            <w:vAlign w:val="center"/>
          </w:tcPr>
          <w:p w14:paraId="46673925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3330" w:type="dxa"/>
            <w:vAlign w:val="center"/>
          </w:tcPr>
          <w:p w14:paraId="46673926" w14:textId="77777777" w:rsidR="00CE6575" w:rsidRDefault="00CE6575" w:rsidP="00B5222D">
            <w:pPr>
              <w:pStyle w:val="17025TableText0"/>
              <w:jc w:val="left"/>
            </w:pPr>
            <w:r>
              <w:t>Mic</w:t>
            </w:r>
          </w:p>
        </w:tc>
      </w:tr>
      <w:tr w:rsidR="00CE6575" w:rsidRPr="006F6A9A" w14:paraId="4667392C" w14:textId="77777777" w:rsidTr="00B34282">
        <w:trPr>
          <w:cantSplit/>
        </w:trPr>
        <w:tc>
          <w:tcPr>
            <w:tcW w:w="288" w:type="dxa"/>
            <w:vAlign w:val="center"/>
          </w:tcPr>
          <w:p w14:paraId="46673928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502" w:type="dxa"/>
            <w:vAlign w:val="center"/>
          </w:tcPr>
          <w:p w14:paraId="46673929" w14:textId="77777777" w:rsidR="00CE6575" w:rsidRDefault="00CE6575" w:rsidP="00B5222D">
            <w:pPr>
              <w:pStyle w:val="17025TableText0"/>
              <w:jc w:val="left"/>
            </w:pPr>
            <w:r>
              <w:t>USB</w:t>
            </w:r>
            <w:r w:rsidR="00777652">
              <w:t xml:space="preserve"> cable</w:t>
            </w:r>
          </w:p>
        </w:tc>
        <w:tc>
          <w:tcPr>
            <w:tcW w:w="360" w:type="dxa"/>
            <w:vAlign w:val="center"/>
          </w:tcPr>
          <w:p w14:paraId="4667392A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3330" w:type="dxa"/>
            <w:vAlign w:val="center"/>
          </w:tcPr>
          <w:p w14:paraId="4667392B" w14:textId="77777777" w:rsidR="00CE6575" w:rsidRDefault="00CE6575" w:rsidP="00B5222D">
            <w:pPr>
              <w:pStyle w:val="17025TableText0"/>
              <w:jc w:val="left"/>
            </w:pPr>
            <w:r>
              <w:t>UPS</w:t>
            </w:r>
          </w:p>
        </w:tc>
      </w:tr>
      <w:tr w:rsidR="00CE6575" w:rsidRPr="006F6A9A" w14:paraId="46673931" w14:textId="77777777" w:rsidTr="00B34282">
        <w:trPr>
          <w:cantSplit/>
        </w:trPr>
        <w:tc>
          <w:tcPr>
            <w:tcW w:w="288" w:type="dxa"/>
            <w:vAlign w:val="center"/>
          </w:tcPr>
          <w:p w14:paraId="4667392D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502" w:type="dxa"/>
            <w:vAlign w:val="center"/>
          </w:tcPr>
          <w:p w14:paraId="4667392E" w14:textId="77777777" w:rsidR="00CE6575" w:rsidRDefault="00CE6575" w:rsidP="00B5222D">
            <w:pPr>
              <w:pStyle w:val="17025TableText0"/>
              <w:jc w:val="left"/>
            </w:pPr>
            <w:r>
              <w:t>Compass</w:t>
            </w:r>
          </w:p>
        </w:tc>
        <w:tc>
          <w:tcPr>
            <w:tcW w:w="360" w:type="dxa"/>
            <w:vAlign w:val="center"/>
          </w:tcPr>
          <w:p w14:paraId="4667392F" w14:textId="77777777" w:rsidR="00CE6575" w:rsidRPr="00406FB3" w:rsidRDefault="00CE657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3330" w:type="dxa"/>
            <w:vAlign w:val="center"/>
          </w:tcPr>
          <w:p w14:paraId="46673930" w14:textId="77777777" w:rsidR="00CE6575" w:rsidRDefault="003F6CCA" w:rsidP="00B5222D">
            <w:pPr>
              <w:pStyle w:val="17025TableText0"/>
              <w:jc w:val="left"/>
            </w:pPr>
            <w:r>
              <w:t>Power c</w:t>
            </w:r>
            <w:r w:rsidR="005435D6">
              <w:t>ord, as appropriate</w:t>
            </w:r>
          </w:p>
        </w:tc>
      </w:tr>
      <w:tr w:rsidR="003A1817" w:rsidRPr="006F6A9A" w14:paraId="46673936" w14:textId="77777777" w:rsidTr="00B34282">
        <w:trPr>
          <w:cantSplit/>
        </w:trPr>
        <w:tc>
          <w:tcPr>
            <w:tcW w:w="288" w:type="dxa"/>
            <w:vAlign w:val="center"/>
          </w:tcPr>
          <w:p w14:paraId="46673932" w14:textId="77777777" w:rsidR="003A1817" w:rsidRPr="00406FB3" w:rsidRDefault="003A1817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502" w:type="dxa"/>
            <w:vAlign w:val="center"/>
          </w:tcPr>
          <w:p w14:paraId="46673933" w14:textId="77777777" w:rsidR="003A1817" w:rsidRDefault="003A1817" w:rsidP="00B5222D">
            <w:pPr>
              <w:pStyle w:val="17025TableText0"/>
              <w:jc w:val="left"/>
            </w:pPr>
            <w:r>
              <w:t>Range finder</w:t>
            </w:r>
          </w:p>
        </w:tc>
        <w:tc>
          <w:tcPr>
            <w:tcW w:w="360" w:type="dxa"/>
            <w:vAlign w:val="center"/>
          </w:tcPr>
          <w:p w14:paraId="46673934" w14:textId="71D0D40A" w:rsidR="003A1817" w:rsidRPr="00406FB3" w:rsidRDefault="003A1817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3330" w:type="dxa"/>
            <w:vAlign w:val="center"/>
          </w:tcPr>
          <w:p w14:paraId="46673935" w14:textId="4772CC34" w:rsidR="003A1817" w:rsidRDefault="003A1817" w:rsidP="00B5222D">
            <w:pPr>
              <w:pStyle w:val="17025TableText0"/>
              <w:jc w:val="left"/>
            </w:pPr>
            <w:r>
              <w:t>2 USB2Fiber boxes and pow. supps</w:t>
            </w:r>
          </w:p>
        </w:tc>
      </w:tr>
      <w:tr w:rsidR="003A1817" w:rsidRPr="006F6A9A" w14:paraId="4667393B" w14:textId="77777777" w:rsidTr="00B34282">
        <w:trPr>
          <w:cantSplit/>
        </w:trPr>
        <w:tc>
          <w:tcPr>
            <w:tcW w:w="288" w:type="dxa"/>
            <w:vAlign w:val="center"/>
          </w:tcPr>
          <w:p w14:paraId="46673937" w14:textId="77777777" w:rsidR="003A1817" w:rsidRPr="00406FB3" w:rsidRDefault="003A1817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502" w:type="dxa"/>
            <w:vAlign w:val="center"/>
          </w:tcPr>
          <w:p w14:paraId="46673938" w14:textId="667018B5" w:rsidR="003A1817" w:rsidRDefault="003A1817" w:rsidP="00B5222D">
            <w:pPr>
              <w:pStyle w:val="17025TableText0"/>
              <w:jc w:val="left"/>
            </w:pPr>
            <w:r>
              <w:t>Cooler or Sunshade</w:t>
            </w:r>
          </w:p>
        </w:tc>
        <w:tc>
          <w:tcPr>
            <w:tcW w:w="360" w:type="dxa"/>
            <w:vAlign w:val="center"/>
          </w:tcPr>
          <w:p w14:paraId="46673939" w14:textId="11BE4097" w:rsidR="003A1817" w:rsidRPr="00406FB3" w:rsidRDefault="003A1817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3330" w:type="dxa"/>
            <w:vAlign w:val="center"/>
          </w:tcPr>
          <w:p w14:paraId="4667393A" w14:textId="5843DB58" w:rsidR="003A1817" w:rsidRDefault="003A1817" w:rsidP="00B5222D">
            <w:pPr>
              <w:pStyle w:val="17025TableText0"/>
              <w:jc w:val="left"/>
            </w:pPr>
            <w:r>
              <w:t>Ethernet Cable</w:t>
            </w:r>
          </w:p>
        </w:tc>
      </w:tr>
      <w:tr w:rsidR="00B34282" w:rsidRPr="006F6A9A" w14:paraId="6EB5D675" w14:textId="77777777" w:rsidTr="00B34282">
        <w:trPr>
          <w:cantSplit/>
        </w:trPr>
        <w:tc>
          <w:tcPr>
            <w:tcW w:w="288" w:type="dxa"/>
            <w:vAlign w:val="center"/>
          </w:tcPr>
          <w:p w14:paraId="4A682DAA" w14:textId="0B02A54E" w:rsidR="00B34282" w:rsidRPr="00406FB3" w:rsidRDefault="00B34282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502" w:type="dxa"/>
            <w:vAlign w:val="center"/>
          </w:tcPr>
          <w:p w14:paraId="19ACB3F1" w14:textId="4948E6DF" w:rsidR="00B34282" w:rsidRDefault="00B34282" w:rsidP="00B5222D">
            <w:pPr>
              <w:pStyle w:val="17025TableText0"/>
              <w:jc w:val="left"/>
            </w:pPr>
            <w:r>
              <w:t>Electrical Tape</w:t>
            </w:r>
          </w:p>
        </w:tc>
        <w:tc>
          <w:tcPr>
            <w:tcW w:w="360" w:type="dxa"/>
            <w:vAlign w:val="center"/>
          </w:tcPr>
          <w:p w14:paraId="117FEE95" w14:textId="32696721" w:rsidR="00B34282" w:rsidRPr="00406FB3" w:rsidRDefault="00B34282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3330" w:type="dxa"/>
            <w:vAlign w:val="center"/>
          </w:tcPr>
          <w:p w14:paraId="73F08F49" w14:textId="5BCA0E4C" w:rsidR="00B34282" w:rsidRDefault="00B34282" w:rsidP="00B34282">
            <w:pPr>
              <w:pStyle w:val="17025TableText0"/>
              <w:jc w:val="left"/>
            </w:pPr>
            <w:r>
              <w:t>Secondary windscreen (winds &gt; 10m/s)</w:t>
            </w:r>
          </w:p>
        </w:tc>
      </w:tr>
    </w:tbl>
    <w:p w14:paraId="4667393C" w14:textId="2481FFD6" w:rsidR="00974CA4" w:rsidRPr="00F47696" w:rsidRDefault="00974CA4" w:rsidP="00B5222D">
      <w:pPr>
        <w:pStyle w:val="17025Sub-SectionTitle"/>
        <w:spacing w:before="0" w:after="0"/>
      </w:pPr>
      <w:r>
        <w:t>Setup</w:t>
      </w:r>
    </w:p>
    <w:tbl>
      <w:tblPr>
        <w:tblStyle w:val="TableGrid"/>
        <w:tblW w:w="648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"/>
        <w:gridCol w:w="6184"/>
      </w:tblGrid>
      <w:tr w:rsidR="005435D6" w:rsidRPr="006F6A9A" w14:paraId="4667393E" w14:textId="77777777" w:rsidTr="00503E52">
        <w:trPr>
          <w:cantSplit/>
        </w:trPr>
        <w:tc>
          <w:tcPr>
            <w:tcW w:w="6480" w:type="dxa"/>
            <w:gridSpan w:val="2"/>
            <w:vAlign w:val="center"/>
          </w:tcPr>
          <w:p w14:paraId="4667393D" w14:textId="77777777" w:rsidR="005435D6" w:rsidRDefault="005435D6" w:rsidP="00B5222D">
            <w:pPr>
              <w:pStyle w:val="17025TableText0"/>
              <w:jc w:val="left"/>
            </w:pPr>
            <w:r>
              <w:t>In Lab</w:t>
            </w:r>
          </w:p>
        </w:tc>
      </w:tr>
      <w:tr w:rsidR="002645BF" w:rsidRPr="006F6A9A" w14:paraId="0B07DB16" w14:textId="77777777" w:rsidTr="005435D6">
        <w:trPr>
          <w:cantSplit/>
        </w:trPr>
        <w:tc>
          <w:tcPr>
            <w:tcW w:w="296" w:type="dxa"/>
            <w:vAlign w:val="center"/>
          </w:tcPr>
          <w:p w14:paraId="0B72FF5D" w14:textId="4EE2B46A" w:rsidR="002645BF" w:rsidRPr="00406FB3" w:rsidRDefault="002645BF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55BB3C5F" w14:textId="5521B350" w:rsidR="002645BF" w:rsidRDefault="002645BF" w:rsidP="00B5222D">
            <w:pPr>
              <w:pStyle w:val="17025TableText0"/>
              <w:jc w:val="left"/>
            </w:pPr>
            <w:r>
              <w:t>Everything in cal (1 year for calibrator, 2 for everything else)</w:t>
            </w:r>
          </w:p>
        </w:tc>
      </w:tr>
      <w:tr w:rsidR="002645BF" w:rsidRPr="006F6A9A" w14:paraId="4C0399A6" w14:textId="77777777" w:rsidTr="005435D6">
        <w:trPr>
          <w:cantSplit/>
        </w:trPr>
        <w:tc>
          <w:tcPr>
            <w:tcW w:w="296" w:type="dxa"/>
            <w:vAlign w:val="center"/>
          </w:tcPr>
          <w:p w14:paraId="62C92165" w14:textId="672D5E0D" w:rsidR="002645BF" w:rsidRPr="00406FB3" w:rsidRDefault="002645BF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5913146E" w14:textId="4BF6B465" w:rsidR="002645BF" w:rsidRDefault="002645BF" w:rsidP="00B5222D">
            <w:pPr>
              <w:pStyle w:val="17025TableText0"/>
              <w:jc w:val="left"/>
            </w:pPr>
            <w:r>
              <w:t xml:space="preserve">Prep test monitor: </w:t>
            </w:r>
            <w:proofErr w:type="spellStart"/>
            <w:r>
              <w:t>matlab</w:t>
            </w:r>
            <w:proofErr w:type="spellEnd"/>
            <w:r>
              <w:t xml:space="preserve"> and slow TDMS or EtherCAT module</w:t>
            </w:r>
          </w:p>
        </w:tc>
      </w:tr>
      <w:tr w:rsidR="00C14FF8" w:rsidRPr="006F6A9A" w14:paraId="46673941" w14:textId="77777777" w:rsidTr="005435D6">
        <w:trPr>
          <w:cantSplit/>
        </w:trPr>
        <w:tc>
          <w:tcPr>
            <w:tcW w:w="296" w:type="dxa"/>
            <w:vAlign w:val="center"/>
          </w:tcPr>
          <w:p w14:paraId="4667393F" w14:textId="77777777" w:rsidR="00C14FF8" w:rsidRPr="00406FB3" w:rsidRDefault="00C14FF8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46673940" w14:textId="6E96BE25" w:rsidR="00C14FF8" w:rsidRDefault="00C14FF8" w:rsidP="00B5222D">
            <w:pPr>
              <w:pStyle w:val="17025TableText0"/>
              <w:jc w:val="left"/>
            </w:pPr>
            <w:r>
              <w:t>Updates forced to install, batt charged, space on drive</w:t>
            </w:r>
          </w:p>
        </w:tc>
      </w:tr>
      <w:tr w:rsidR="00C14FF8" w:rsidRPr="006F6A9A" w14:paraId="46673944" w14:textId="77777777" w:rsidTr="005435D6">
        <w:trPr>
          <w:cantSplit/>
        </w:trPr>
        <w:tc>
          <w:tcPr>
            <w:tcW w:w="296" w:type="dxa"/>
            <w:vAlign w:val="center"/>
          </w:tcPr>
          <w:p w14:paraId="46673942" w14:textId="77777777" w:rsidR="00C14FF8" w:rsidRPr="00406FB3" w:rsidRDefault="00C14FF8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46673943" w14:textId="77777777" w:rsidR="00C14FF8" w:rsidRPr="006F6A9A" w:rsidRDefault="00C14FF8" w:rsidP="00B5222D">
            <w:pPr>
              <w:pStyle w:val="17025TableText0"/>
              <w:jc w:val="left"/>
            </w:pPr>
            <w:r>
              <w:t>Laptop power options set to not go into stand-by, wireless card turned off</w:t>
            </w:r>
          </w:p>
        </w:tc>
      </w:tr>
      <w:tr w:rsidR="00C14FF8" w:rsidRPr="006F6A9A" w14:paraId="46673947" w14:textId="77777777" w:rsidTr="005435D6">
        <w:trPr>
          <w:cantSplit/>
        </w:trPr>
        <w:tc>
          <w:tcPr>
            <w:tcW w:w="296" w:type="dxa"/>
            <w:vAlign w:val="center"/>
          </w:tcPr>
          <w:p w14:paraId="46673945" w14:textId="77777777" w:rsidR="00C14FF8" w:rsidRPr="00406FB3" w:rsidRDefault="00C14FF8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46673946" w14:textId="77777777" w:rsidR="00C14FF8" w:rsidRPr="006F6A9A" w:rsidRDefault="00C14FF8" w:rsidP="00B5222D">
            <w:pPr>
              <w:pStyle w:val="17025TableText0"/>
              <w:jc w:val="left"/>
            </w:pPr>
            <w:r>
              <w:t>DAS recording</w:t>
            </w:r>
          </w:p>
        </w:tc>
      </w:tr>
      <w:tr w:rsidR="00C14FF8" w:rsidRPr="006F6A9A" w14:paraId="4667394A" w14:textId="77777777" w:rsidTr="005435D6">
        <w:trPr>
          <w:cantSplit/>
        </w:trPr>
        <w:tc>
          <w:tcPr>
            <w:tcW w:w="296" w:type="dxa"/>
            <w:vAlign w:val="center"/>
          </w:tcPr>
          <w:p w14:paraId="46673948" w14:textId="77777777" w:rsidR="00C14FF8" w:rsidRPr="00406FB3" w:rsidRDefault="00C14FF8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46673949" w14:textId="77777777" w:rsidR="00C14FF8" w:rsidRDefault="00C14FF8" w:rsidP="00B5222D">
            <w:pPr>
              <w:pStyle w:val="17025TableText0"/>
              <w:jc w:val="left"/>
            </w:pPr>
            <w:r>
              <w:t>NHC logging CPU temperature - 1hr admin on network</w:t>
            </w:r>
          </w:p>
        </w:tc>
      </w:tr>
      <w:tr w:rsidR="00C14FF8" w:rsidRPr="006F6A9A" w14:paraId="4667394D" w14:textId="77777777" w:rsidTr="005435D6">
        <w:trPr>
          <w:cantSplit/>
        </w:trPr>
        <w:tc>
          <w:tcPr>
            <w:tcW w:w="296" w:type="dxa"/>
            <w:vAlign w:val="center"/>
          </w:tcPr>
          <w:p w14:paraId="4667394B" w14:textId="77777777" w:rsidR="00C14FF8" w:rsidRPr="00406FB3" w:rsidRDefault="00C14FF8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4667394C" w14:textId="77777777" w:rsidR="00C14FF8" w:rsidRDefault="00C14FF8" w:rsidP="00B5222D">
            <w:pPr>
              <w:pStyle w:val="17025TableText0"/>
              <w:jc w:val="left"/>
            </w:pPr>
            <w:r>
              <w:t>Initiate Field Test Forum email chain</w:t>
            </w:r>
          </w:p>
        </w:tc>
      </w:tr>
      <w:tr w:rsidR="00C14FF8" w:rsidRPr="006F6A9A" w14:paraId="2C70D32B" w14:textId="77777777" w:rsidTr="005435D6">
        <w:trPr>
          <w:cantSplit/>
        </w:trPr>
        <w:tc>
          <w:tcPr>
            <w:tcW w:w="296" w:type="dxa"/>
            <w:vAlign w:val="center"/>
          </w:tcPr>
          <w:p w14:paraId="1C567115" w14:textId="2DC6B588" w:rsidR="00C14FF8" w:rsidRPr="00406FB3" w:rsidRDefault="00C14FF8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3B3CF431" w14:textId="70F28FC2" w:rsidR="00C14FF8" w:rsidRDefault="00C14FF8" w:rsidP="00B5222D">
            <w:pPr>
              <w:pStyle w:val="17025TableText0"/>
              <w:jc w:val="left"/>
            </w:pPr>
            <w:r>
              <w:t>Contact Security after hours</w:t>
            </w:r>
          </w:p>
        </w:tc>
      </w:tr>
    </w:tbl>
    <w:p w14:paraId="7746EA90" w14:textId="0EFC4BEA" w:rsidR="00C14FF8" w:rsidRPr="00C14FF8" w:rsidRDefault="00C14FF8" w:rsidP="00B5222D">
      <w:pPr>
        <w:pStyle w:val="17025Sub-SectionTitle"/>
        <w:spacing w:before="0" w:after="0"/>
        <w:rPr>
          <w:sz w:val="8"/>
        </w:rPr>
      </w:pPr>
      <w:r>
        <w:br w:type="column"/>
      </w:r>
    </w:p>
    <w:tbl>
      <w:tblPr>
        <w:tblStyle w:val="TableGrid"/>
        <w:tblW w:w="648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"/>
        <w:gridCol w:w="6184"/>
      </w:tblGrid>
      <w:tr w:rsidR="00C14FF8" w:rsidRPr="006F6A9A" w14:paraId="0C97146B" w14:textId="77777777" w:rsidTr="00F0511B">
        <w:trPr>
          <w:cantSplit/>
        </w:trPr>
        <w:tc>
          <w:tcPr>
            <w:tcW w:w="6480" w:type="dxa"/>
            <w:gridSpan w:val="2"/>
            <w:vAlign w:val="center"/>
          </w:tcPr>
          <w:p w14:paraId="4F125015" w14:textId="77777777" w:rsidR="00C14FF8" w:rsidRPr="006F6A9A" w:rsidRDefault="00C14FF8" w:rsidP="00F0511B">
            <w:pPr>
              <w:pStyle w:val="17025TableText0"/>
              <w:jc w:val="left"/>
            </w:pPr>
            <w:r>
              <w:t xml:space="preserve">At board </w:t>
            </w:r>
          </w:p>
        </w:tc>
      </w:tr>
      <w:tr w:rsidR="00C14FF8" w:rsidRPr="006F6A9A" w14:paraId="52CAF653" w14:textId="77777777" w:rsidTr="00F0511B">
        <w:trPr>
          <w:cantSplit/>
        </w:trPr>
        <w:tc>
          <w:tcPr>
            <w:tcW w:w="296" w:type="dxa"/>
            <w:vAlign w:val="center"/>
          </w:tcPr>
          <w:p w14:paraId="1AF6F7BC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0F8A96E1" w14:textId="3F97B8C8" w:rsidR="00C14FF8" w:rsidRDefault="002B6086" w:rsidP="00F0511B">
            <w:pPr>
              <w:pStyle w:val="17025TableText0"/>
              <w:jc w:val="left"/>
            </w:pPr>
            <w:r>
              <w:t xml:space="preserve">(Older set-up) </w:t>
            </w:r>
            <w:r w:rsidR="00C14FF8">
              <w:t>Shut down any remaining interrupting noise sources</w:t>
            </w:r>
          </w:p>
        </w:tc>
      </w:tr>
      <w:tr w:rsidR="00C14FF8" w:rsidRPr="006F6A9A" w14:paraId="07D6952A" w14:textId="77777777" w:rsidTr="00F0511B">
        <w:trPr>
          <w:cantSplit/>
        </w:trPr>
        <w:tc>
          <w:tcPr>
            <w:tcW w:w="296" w:type="dxa"/>
            <w:vAlign w:val="center"/>
          </w:tcPr>
          <w:p w14:paraId="4F58BE05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1A7EA6ED" w14:textId="1FB3CAAC" w:rsidR="00C14FF8" w:rsidRPr="006F6A9A" w:rsidRDefault="002B6086" w:rsidP="00F0511B">
            <w:pPr>
              <w:pStyle w:val="17025TableText0"/>
              <w:jc w:val="left"/>
            </w:pPr>
            <w:r>
              <w:t xml:space="preserve">(Older set-up) </w:t>
            </w:r>
            <w:r w:rsidR="00C14FF8">
              <w:t>Power up box: Enclosure,USBDaq,USB2Fiber</w:t>
            </w:r>
          </w:p>
        </w:tc>
      </w:tr>
      <w:tr w:rsidR="00C14FF8" w:rsidRPr="006F6A9A" w14:paraId="3FE2D9A6" w14:textId="77777777" w:rsidTr="00F0511B">
        <w:trPr>
          <w:cantSplit/>
        </w:trPr>
        <w:tc>
          <w:tcPr>
            <w:tcW w:w="296" w:type="dxa"/>
            <w:vAlign w:val="center"/>
          </w:tcPr>
          <w:p w14:paraId="4E250F2D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7EC3FD8C" w14:textId="4F72E134" w:rsidR="00C14FF8" w:rsidRDefault="002B6086" w:rsidP="00F0511B">
            <w:pPr>
              <w:pStyle w:val="17025TableText0"/>
              <w:jc w:val="left"/>
            </w:pPr>
            <w:r>
              <w:t xml:space="preserve">(Older set-up) </w:t>
            </w:r>
            <w:r w:rsidR="00C14FF8">
              <w:t xml:space="preserve">Plug in </w:t>
            </w:r>
            <w:proofErr w:type="spellStart"/>
            <w:r w:rsidR="00C14FF8">
              <w:t>USBhub</w:t>
            </w:r>
            <w:proofErr w:type="spellEnd"/>
            <w:r w:rsidR="00C14FF8">
              <w:t>-&gt;</w:t>
            </w:r>
            <w:proofErr w:type="spellStart"/>
            <w:r w:rsidR="00C14FF8">
              <w:t>USBDaq,USBhub</w:t>
            </w:r>
            <w:proofErr w:type="spellEnd"/>
            <w:r w:rsidR="00C14FF8">
              <w:t>-&gt;fiber(cross internal to box, Tx-&gt;Tx external)</w:t>
            </w:r>
          </w:p>
        </w:tc>
      </w:tr>
      <w:tr w:rsidR="00C14FF8" w:rsidRPr="006F6A9A" w14:paraId="4688A3BA" w14:textId="77777777" w:rsidTr="00F0511B">
        <w:trPr>
          <w:cantSplit/>
        </w:trPr>
        <w:tc>
          <w:tcPr>
            <w:tcW w:w="296" w:type="dxa"/>
            <w:vAlign w:val="center"/>
          </w:tcPr>
          <w:p w14:paraId="7CC47D75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190DEEA3" w14:textId="77777777" w:rsidR="00C14FF8" w:rsidRDefault="00C14FF8" w:rsidP="00F0511B">
            <w:pPr>
              <w:pStyle w:val="17025TableText0"/>
              <w:jc w:val="left"/>
            </w:pPr>
            <w:r>
              <w:t>Cycle power to hub</w:t>
            </w:r>
          </w:p>
        </w:tc>
      </w:tr>
      <w:tr w:rsidR="00C14FF8" w:rsidRPr="006F6A9A" w14:paraId="2A53F858" w14:textId="77777777" w:rsidTr="00F0511B">
        <w:trPr>
          <w:cantSplit/>
        </w:trPr>
        <w:tc>
          <w:tcPr>
            <w:tcW w:w="296" w:type="dxa"/>
            <w:vAlign w:val="center"/>
          </w:tcPr>
          <w:p w14:paraId="02FDFF79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653E83D2" w14:textId="77777777" w:rsidR="00C14FF8" w:rsidRDefault="00C14FF8" w:rsidP="00F0511B">
            <w:pPr>
              <w:pStyle w:val="17025TableText0"/>
              <w:jc w:val="left"/>
            </w:pPr>
            <w:r>
              <w:t>Plug in BNC mic, calibrator, wrap in towel</w:t>
            </w:r>
          </w:p>
        </w:tc>
      </w:tr>
      <w:tr w:rsidR="00C14FF8" w:rsidRPr="006F6A9A" w14:paraId="0EBB64E4" w14:textId="77777777" w:rsidTr="00F0511B">
        <w:trPr>
          <w:cantSplit/>
        </w:trPr>
        <w:tc>
          <w:tcPr>
            <w:tcW w:w="6480" w:type="dxa"/>
            <w:gridSpan w:val="2"/>
            <w:vAlign w:val="center"/>
          </w:tcPr>
          <w:p w14:paraId="3EECA650" w14:textId="1040C14C" w:rsidR="00764F41" w:rsidRPr="005504A1" w:rsidRDefault="00764F41" w:rsidP="00764F41">
            <w:pPr>
              <w:pStyle w:val="17025TableText0"/>
              <w:jc w:val="left"/>
            </w:pPr>
            <w:r>
              <w:t xml:space="preserve">At comp:   </w:t>
            </w:r>
            <w:r w:rsidRPr="00764F41">
              <w:rPr>
                <w:sz w:val="16"/>
              </w:rPr>
              <w:t xml:space="preserve">(10369s: </w:t>
            </w:r>
            <w:proofErr w:type="spellStart"/>
            <w:r w:rsidRPr="00764F41">
              <w:rPr>
                <w:rFonts w:ascii="Consolas" w:hAnsi="Consolas" w:cs="Consolas"/>
                <w:sz w:val="16"/>
              </w:rPr>
              <w:t>nwtc</w:t>
            </w:r>
            <w:proofErr w:type="spellEnd"/>
            <w:r w:rsidRPr="00764F41">
              <w:rPr>
                <w:rFonts w:ascii="Consolas" w:hAnsi="Consolas" w:cs="Consolas"/>
                <w:sz w:val="16"/>
              </w:rPr>
              <w:t xml:space="preserve">/wind-1234; </w:t>
            </w:r>
            <w:proofErr w:type="spellStart"/>
            <w:r w:rsidRPr="005504A1">
              <w:rPr>
                <w:rFonts w:ascii="Consolas" w:hAnsi="Consolas" w:cs="Consolas"/>
                <w:sz w:val="16"/>
              </w:rPr>
              <w:t>noiselab</w:t>
            </w:r>
            <w:proofErr w:type="spellEnd"/>
            <w:r w:rsidRPr="005504A1">
              <w:rPr>
                <w:rFonts w:ascii="Consolas" w:hAnsi="Consolas" w:cs="Consolas"/>
                <w:sz w:val="16"/>
              </w:rPr>
              <w:t>/</w:t>
            </w:r>
            <w:r w:rsidR="005504A1" w:rsidRPr="005504A1">
              <w:rPr>
                <w:rFonts w:ascii="Consolas" w:hAnsi="Consolas" w:cs="Consolas"/>
                <w:sz w:val="16"/>
              </w:rPr>
              <w:t>N0!</w:t>
            </w:r>
            <w:r w:rsidRPr="005504A1">
              <w:rPr>
                <w:rFonts w:ascii="Consolas" w:hAnsi="Consolas" w:cs="Consolas"/>
                <w:sz w:val="16"/>
              </w:rPr>
              <w:t>selab; noiselab2/</w:t>
            </w:r>
            <w:r w:rsidR="006F0FE0" w:rsidRPr="005504A1">
              <w:rPr>
                <w:rFonts w:ascii="Consolas" w:hAnsi="Consolas" w:cs="Consolas"/>
                <w:sz w:val="16"/>
              </w:rPr>
              <w:t>N0!selab</w:t>
            </w:r>
            <w:r w:rsidRPr="005504A1">
              <w:rPr>
                <w:sz w:val="16"/>
              </w:rPr>
              <w:t>)</w:t>
            </w:r>
          </w:p>
          <w:p w14:paraId="726B0568" w14:textId="0B1F33DA" w:rsidR="00C14FF8" w:rsidRDefault="00764F41" w:rsidP="003828AB">
            <w:pPr>
              <w:pStyle w:val="17025TableText0"/>
              <w:jc w:val="left"/>
            </w:pPr>
            <w:r w:rsidRPr="005504A1">
              <w:t xml:space="preserve">                   </w:t>
            </w:r>
            <w:r w:rsidR="00C14FF8" w:rsidRPr="005504A1">
              <w:rPr>
                <w:sz w:val="16"/>
              </w:rPr>
              <w:t>(</w:t>
            </w:r>
            <w:r w:rsidRPr="005504A1">
              <w:rPr>
                <w:sz w:val="16"/>
              </w:rPr>
              <w:t xml:space="preserve">15956s: </w:t>
            </w:r>
            <w:proofErr w:type="spellStart"/>
            <w:r w:rsidR="00752031" w:rsidRPr="005504A1">
              <w:rPr>
                <w:rFonts w:ascii="Consolas" w:hAnsi="Consolas" w:cs="Consolas"/>
                <w:sz w:val="16"/>
              </w:rPr>
              <w:t>nwtc</w:t>
            </w:r>
            <w:proofErr w:type="spellEnd"/>
            <w:r w:rsidR="00752031" w:rsidRPr="005504A1">
              <w:rPr>
                <w:rFonts w:ascii="Consolas" w:hAnsi="Consolas" w:cs="Consolas"/>
                <w:sz w:val="16"/>
              </w:rPr>
              <w:t xml:space="preserve">/wind-1234; </w:t>
            </w:r>
            <w:proofErr w:type="spellStart"/>
            <w:r w:rsidR="00752031" w:rsidRPr="005504A1">
              <w:rPr>
                <w:rFonts w:ascii="Consolas" w:hAnsi="Consolas" w:cs="Consolas"/>
                <w:sz w:val="16"/>
              </w:rPr>
              <w:t>noiselab</w:t>
            </w:r>
            <w:proofErr w:type="spellEnd"/>
            <w:r w:rsidR="00752031" w:rsidRPr="005504A1">
              <w:rPr>
                <w:rFonts w:ascii="Consolas" w:hAnsi="Consolas" w:cs="Consolas"/>
                <w:sz w:val="16"/>
              </w:rPr>
              <w:t>/</w:t>
            </w:r>
            <w:r w:rsidR="00C14FF8" w:rsidRPr="005504A1">
              <w:rPr>
                <w:rFonts w:ascii="Consolas" w:hAnsi="Consolas" w:cs="Consolas"/>
                <w:sz w:val="16"/>
              </w:rPr>
              <w:t>N</w:t>
            </w:r>
            <w:r w:rsidR="00B55315">
              <w:rPr>
                <w:rFonts w:ascii="Consolas" w:hAnsi="Consolas" w:cs="Consolas"/>
                <w:sz w:val="16"/>
              </w:rPr>
              <w:t>0</w:t>
            </w:r>
            <w:bookmarkStart w:id="0" w:name="_GoBack"/>
            <w:bookmarkEnd w:id="0"/>
            <w:r w:rsidR="003828AB">
              <w:rPr>
                <w:rFonts w:ascii="Consolas" w:hAnsi="Consolas" w:cs="Consolas"/>
                <w:sz w:val="16"/>
              </w:rPr>
              <w:t>!</w:t>
            </w:r>
            <w:r w:rsidR="00C14FF8" w:rsidRPr="005504A1">
              <w:rPr>
                <w:rFonts w:ascii="Consolas" w:hAnsi="Consolas" w:cs="Consolas"/>
                <w:sz w:val="16"/>
              </w:rPr>
              <w:t>selab</w:t>
            </w:r>
            <w:r w:rsidR="00752031" w:rsidRPr="005504A1">
              <w:rPr>
                <w:rFonts w:ascii="Consolas" w:hAnsi="Consolas" w:cs="Consolas"/>
                <w:sz w:val="16"/>
              </w:rPr>
              <w:t>; noiselab2</w:t>
            </w:r>
            <w:r w:rsidR="00752031">
              <w:rPr>
                <w:rFonts w:ascii="Consolas" w:hAnsi="Consolas" w:cs="Consolas"/>
                <w:sz w:val="16"/>
              </w:rPr>
              <w:t>/N0!selab</w:t>
            </w:r>
            <w:r w:rsidR="00C14FF8" w:rsidRPr="00764F41">
              <w:rPr>
                <w:sz w:val="16"/>
              </w:rPr>
              <w:t>)</w:t>
            </w:r>
          </w:p>
        </w:tc>
      </w:tr>
      <w:tr w:rsidR="00C14FF8" w:rsidRPr="006F6A9A" w14:paraId="4BECC2BC" w14:textId="77777777" w:rsidTr="00F0511B">
        <w:trPr>
          <w:cantSplit/>
        </w:trPr>
        <w:tc>
          <w:tcPr>
            <w:tcW w:w="296" w:type="dxa"/>
            <w:vAlign w:val="center"/>
          </w:tcPr>
          <w:p w14:paraId="461A26EA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7453BFAA" w14:textId="77777777" w:rsidR="00C14FF8" w:rsidRDefault="00C14FF8" w:rsidP="00F0511B">
            <w:pPr>
              <w:pStyle w:val="17025TableText0"/>
              <w:jc w:val="left"/>
            </w:pPr>
            <w:r>
              <w:t>On AC/external power with all connectors tight</w:t>
            </w:r>
          </w:p>
        </w:tc>
      </w:tr>
      <w:tr w:rsidR="00C14FF8" w:rsidRPr="006F6A9A" w14:paraId="71207F53" w14:textId="77777777" w:rsidTr="00F0511B">
        <w:trPr>
          <w:cantSplit/>
        </w:trPr>
        <w:tc>
          <w:tcPr>
            <w:tcW w:w="296" w:type="dxa"/>
            <w:vAlign w:val="center"/>
          </w:tcPr>
          <w:p w14:paraId="54F78861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3737C229" w14:textId="77777777" w:rsidR="00C14FF8" w:rsidRPr="006F6A9A" w:rsidRDefault="00C14FF8" w:rsidP="00F0511B">
            <w:pPr>
              <w:pStyle w:val="17025TableText0"/>
              <w:jc w:val="left"/>
            </w:pPr>
            <w:r>
              <w:t>Prop up laptop near fan inlet/exhaust</w:t>
            </w:r>
          </w:p>
        </w:tc>
      </w:tr>
      <w:tr w:rsidR="00C14FF8" w:rsidRPr="006F6A9A" w14:paraId="5F52091D" w14:textId="77777777" w:rsidTr="00F0511B">
        <w:trPr>
          <w:cantSplit/>
        </w:trPr>
        <w:tc>
          <w:tcPr>
            <w:tcW w:w="296" w:type="dxa"/>
            <w:vAlign w:val="center"/>
          </w:tcPr>
          <w:p w14:paraId="06C18A98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49EE8ADC" w14:textId="77777777" w:rsidR="00C14FF8" w:rsidRPr="006F6A9A" w:rsidRDefault="00C14FF8" w:rsidP="00F0511B">
            <w:pPr>
              <w:pStyle w:val="17025TableText0"/>
              <w:jc w:val="left"/>
            </w:pPr>
            <w:r>
              <w:t>New project for that day (</w:t>
            </w:r>
            <w:proofErr w:type="spellStart"/>
            <w:r>
              <w:t>manuf_turb_yymmdd</w:t>
            </w:r>
            <w:proofErr w:type="spellEnd"/>
            <w:r>
              <w:t>)</w:t>
            </w:r>
          </w:p>
        </w:tc>
      </w:tr>
      <w:tr w:rsidR="00C14FF8" w:rsidRPr="006F6A9A" w14:paraId="72E5A032" w14:textId="77777777" w:rsidTr="00F0511B">
        <w:trPr>
          <w:cantSplit/>
        </w:trPr>
        <w:tc>
          <w:tcPr>
            <w:tcW w:w="296" w:type="dxa"/>
            <w:vAlign w:val="center"/>
          </w:tcPr>
          <w:p w14:paraId="69348CA7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2004CAD2" w14:textId="77777777" w:rsidR="00C14FF8" w:rsidRPr="006F6A9A" w:rsidRDefault="00C14FF8" w:rsidP="00F0511B">
            <w:pPr>
              <w:pStyle w:val="17025TableText0"/>
              <w:jc w:val="left"/>
            </w:pPr>
            <w:r>
              <w:t xml:space="preserve">Set </w:t>
            </w:r>
            <w:proofErr w:type="spellStart"/>
            <w:r>
              <w:t>Noiselab</w:t>
            </w:r>
            <w:proofErr w:type="spellEnd"/>
            <w:r>
              <w:t xml:space="preserve"> to use NI module with 1 channel only </w:t>
            </w:r>
          </w:p>
        </w:tc>
      </w:tr>
      <w:tr w:rsidR="00C14FF8" w:rsidRPr="006F6A9A" w14:paraId="1F4B3263" w14:textId="77777777" w:rsidTr="00F0511B">
        <w:trPr>
          <w:cantSplit/>
        </w:trPr>
        <w:tc>
          <w:tcPr>
            <w:tcW w:w="296" w:type="dxa"/>
            <w:vAlign w:val="center"/>
          </w:tcPr>
          <w:p w14:paraId="6E3F8A0F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16A050DF" w14:textId="77777777" w:rsidR="00C14FF8" w:rsidRPr="006F6A9A" w:rsidRDefault="00C14FF8" w:rsidP="00F0511B">
            <w:pPr>
              <w:pStyle w:val="17025TableText0"/>
              <w:jc w:val="left"/>
            </w:pPr>
            <w:r>
              <w:t>Calibrate microphone</w:t>
            </w:r>
          </w:p>
        </w:tc>
      </w:tr>
      <w:tr w:rsidR="00C14FF8" w:rsidRPr="006F6A9A" w14:paraId="077E1697" w14:textId="77777777" w:rsidTr="00F0511B">
        <w:trPr>
          <w:cantSplit/>
        </w:trPr>
        <w:tc>
          <w:tcPr>
            <w:tcW w:w="296" w:type="dxa"/>
            <w:vAlign w:val="center"/>
          </w:tcPr>
          <w:p w14:paraId="22D8BC5C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6FBED855" w14:textId="77777777" w:rsidR="00C14FF8" w:rsidRDefault="00C14FF8" w:rsidP="00F0511B">
            <w:pPr>
              <w:pStyle w:val="17025TableText0"/>
              <w:jc w:val="left"/>
            </w:pPr>
            <w:r>
              <w:t>Record cal tone at beginning of recording (</w:t>
            </w:r>
            <w:proofErr w:type="spellStart"/>
            <w:r>
              <w:t>yymmdd_hhmm</w:t>
            </w:r>
            <w:proofErr w:type="spellEnd"/>
            <w:r>
              <w:t>)</w:t>
            </w:r>
          </w:p>
        </w:tc>
      </w:tr>
      <w:tr w:rsidR="00C14FF8" w:rsidRPr="006F6A9A" w14:paraId="7132CA1E" w14:textId="77777777" w:rsidTr="00F0511B">
        <w:trPr>
          <w:cantSplit/>
        </w:trPr>
        <w:tc>
          <w:tcPr>
            <w:tcW w:w="296" w:type="dxa"/>
            <w:vAlign w:val="center"/>
          </w:tcPr>
          <w:p w14:paraId="13BC578D" w14:textId="7AFE85E5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3B777791" w14:textId="19E1F234" w:rsidR="00C14FF8" w:rsidRDefault="00C14FF8" w:rsidP="00F0511B">
            <w:pPr>
              <w:pStyle w:val="17025TableText0"/>
              <w:jc w:val="left"/>
            </w:pPr>
            <w:r>
              <w:t>Strain relieve fiber through turbine door and over handrail (if applicable)</w:t>
            </w:r>
          </w:p>
        </w:tc>
      </w:tr>
      <w:tr w:rsidR="00C14FF8" w:rsidRPr="006F6A9A" w14:paraId="16D561DD" w14:textId="77777777" w:rsidTr="00F0511B">
        <w:trPr>
          <w:cantSplit/>
        </w:trPr>
        <w:tc>
          <w:tcPr>
            <w:tcW w:w="6480" w:type="dxa"/>
            <w:gridSpan w:val="2"/>
            <w:vAlign w:val="center"/>
          </w:tcPr>
          <w:p w14:paraId="0B354CF1" w14:textId="77777777" w:rsidR="00C14FF8" w:rsidRDefault="00C14FF8" w:rsidP="00F0511B">
            <w:pPr>
              <w:pStyle w:val="17025TableText0"/>
              <w:jc w:val="left"/>
            </w:pPr>
            <w:r>
              <w:t>Back at board</w:t>
            </w:r>
          </w:p>
        </w:tc>
      </w:tr>
      <w:tr w:rsidR="00C14FF8" w:rsidRPr="006F6A9A" w14:paraId="4AE02686" w14:textId="77777777" w:rsidTr="00F0511B">
        <w:trPr>
          <w:cantSplit/>
        </w:trPr>
        <w:tc>
          <w:tcPr>
            <w:tcW w:w="296" w:type="dxa"/>
            <w:vAlign w:val="center"/>
          </w:tcPr>
          <w:p w14:paraId="13182A7D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2122B0AA" w14:textId="77777777" w:rsidR="00C14FF8" w:rsidRDefault="00C14FF8" w:rsidP="00F0511B">
            <w:pPr>
              <w:pStyle w:val="17025TableText0"/>
              <w:jc w:val="left"/>
            </w:pPr>
            <w:r>
              <w:t>Record time sync</w:t>
            </w:r>
          </w:p>
        </w:tc>
      </w:tr>
      <w:tr w:rsidR="00C14FF8" w:rsidRPr="006F6A9A" w14:paraId="64CF86EA" w14:textId="77777777" w:rsidTr="00F0511B">
        <w:trPr>
          <w:cantSplit/>
        </w:trPr>
        <w:tc>
          <w:tcPr>
            <w:tcW w:w="296" w:type="dxa"/>
            <w:vAlign w:val="center"/>
          </w:tcPr>
          <w:p w14:paraId="1432C86F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7B40176C" w14:textId="77777777" w:rsidR="00C14FF8" w:rsidRDefault="00C14FF8" w:rsidP="00F0511B">
            <w:pPr>
              <w:pStyle w:val="17025TableText0"/>
              <w:jc w:val="left"/>
            </w:pPr>
            <w:r>
              <w:t xml:space="preserve">Record conditions (board, calibrator, laptop, </w:t>
            </w:r>
            <w:proofErr w:type="spellStart"/>
            <w:r>
              <w:t>NiDAQ</w:t>
            </w:r>
            <w:proofErr w:type="spellEnd"/>
            <w:r>
              <w:t>, Mic)</w:t>
            </w:r>
          </w:p>
        </w:tc>
      </w:tr>
      <w:tr w:rsidR="00C14FF8" w:rsidRPr="006F6A9A" w14:paraId="31AFB642" w14:textId="77777777" w:rsidTr="00F0511B">
        <w:trPr>
          <w:cantSplit/>
        </w:trPr>
        <w:tc>
          <w:tcPr>
            <w:tcW w:w="296" w:type="dxa"/>
            <w:vAlign w:val="center"/>
          </w:tcPr>
          <w:p w14:paraId="0877A271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709F7DF3" w14:textId="756C1EC2" w:rsidR="00C14FF8" w:rsidRDefault="00C14FF8" w:rsidP="00F0511B">
            <w:pPr>
              <w:pStyle w:val="17025TableText0"/>
              <w:jc w:val="left"/>
            </w:pPr>
            <w:r>
              <w:t>Take picture of board</w:t>
            </w:r>
            <w:r w:rsidR="00577BFD">
              <w:t xml:space="preserve"> only, picture of turbine viewed from board</w:t>
            </w:r>
          </w:p>
        </w:tc>
      </w:tr>
      <w:tr w:rsidR="00C14FF8" w:rsidRPr="006F6A9A" w14:paraId="2639AFD1" w14:textId="77777777" w:rsidTr="00F0511B">
        <w:trPr>
          <w:cantSplit/>
        </w:trPr>
        <w:tc>
          <w:tcPr>
            <w:tcW w:w="296" w:type="dxa"/>
            <w:vAlign w:val="center"/>
          </w:tcPr>
          <w:p w14:paraId="3CEFD9DE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5885F5F5" w14:textId="77777777" w:rsidR="00C14FF8" w:rsidRDefault="00C14FF8" w:rsidP="00F0511B">
            <w:pPr>
              <w:pStyle w:val="17025TableText0"/>
              <w:jc w:val="left"/>
            </w:pPr>
            <w:r>
              <w:t>Enclosure shaded/laptop in cooler</w:t>
            </w:r>
          </w:p>
        </w:tc>
      </w:tr>
      <w:tr w:rsidR="00C14FF8" w:rsidRPr="006F6A9A" w14:paraId="2FE1FBBC" w14:textId="77777777" w:rsidTr="00F0511B">
        <w:trPr>
          <w:cantSplit/>
        </w:trPr>
        <w:tc>
          <w:tcPr>
            <w:tcW w:w="6480" w:type="dxa"/>
            <w:gridSpan w:val="2"/>
            <w:vAlign w:val="center"/>
          </w:tcPr>
          <w:p w14:paraId="0E1AA96A" w14:textId="77777777" w:rsidR="00C14FF8" w:rsidRDefault="00C14FF8" w:rsidP="00F0511B">
            <w:pPr>
              <w:pStyle w:val="17025TableText0"/>
              <w:jc w:val="left"/>
            </w:pPr>
            <w:r>
              <w:t>Back from setup</w:t>
            </w:r>
          </w:p>
        </w:tc>
      </w:tr>
      <w:tr w:rsidR="00C14FF8" w:rsidRPr="006F6A9A" w14:paraId="205B248D" w14:textId="77777777" w:rsidTr="00F0511B">
        <w:trPr>
          <w:cantSplit/>
        </w:trPr>
        <w:tc>
          <w:tcPr>
            <w:tcW w:w="296" w:type="dxa"/>
            <w:vAlign w:val="center"/>
          </w:tcPr>
          <w:p w14:paraId="0B8325EE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4152CBA4" w14:textId="77777777" w:rsidR="00C14FF8" w:rsidRDefault="00C14FF8" w:rsidP="00F0511B">
            <w:pPr>
              <w:pStyle w:val="17025TableText0"/>
              <w:jc w:val="left"/>
            </w:pPr>
            <w:r>
              <w:t xml:space="preserve">Double check </w:t>
            </w:r>
            <w:proofErr w:type="spellStart"/>
            <w:r>
              <w:t>noiselab</w:t>
            </w:r>
            <w:proofErr w:type="spellEnd"/>
            <w:r>
              <w:t xml:space="preserve"> computer recording</w:t>
            </w:r>
          </w:p>
        </w:tc>
      </w:tr>
      <w:tr w:rsidR="00C14FF8" w:rsidRPr="006F6A9A" w14:paraId="788CCC65" w14:textId="77777777" w:rsidTr="00F0511B">
        <w:trPr>
          <w:cantSplit/>
        </w:trPr>
        <w:tc>
          <w:tcPr>
            <w:tcW w:w="296" w:type="dxa"/>
            <w:vAlign w:val="center"/>
          </w:tcPr>
          <w:p w14:paraId="6396041F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0D28FD5F" w14:textId="77777777" w:rsidR="00C14FF8" w:rsidRDefault="00C14FF8" w:rsidP="00F0511B">
            <w:pPr>
              <w:pStyle w:val="17025TableText0"/>
              <w:jc w:val="left"/>
            </w:pPr>
            <w:r>
              <w:t>Double check all signals still working, monitor winds</w:t>
            </w:r>
          </w:p>
        </w:tc>
      </w:tr>
      <w:tr w:rsidR="00C14FF8" w:rsidRPr="006F6A9A" w14:paraId="44E57E7A" w14:textId="77777777" w:rsidTr="00F0511B">
        <w:trPr>
          <w:cantSplit/>
        </w:trPr>
        <w:tc>
          <w:tcPr>
            <w:tcW w:w="296" w:type="dxa"/>
            <w:vAlign w:val="center"/>
          </w:tcPr>
          <w:p w14:paraId="4C8A494F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702B36E2" w14:textId="77777777" w:rsidR="00C14FF8" w:rsidRDefault="00C14FF8" w:rsidP="00F0511B">
            <w:pPr>
              <w:pStyle w:val="17025TableText0"/>
              <w:jc w:val="left"/>
            </w:pPr>
            <w:r>
              <w:t xml:space="preserve">Time sync </w:t>
            </w:r>
            <w:proofErr w:type="spellStart"/>
            <w:r>
              <w:t>wrapup</w:t>
            </w:r>
            <w:proofErr w:type="spellEnd"/>
          </w:p>
        </w:tc>
      </w:tr>
      <w:tr w:rsidR="00C14FF8" w:rsidRPr="006F6A9A" w14:paraId="73B4AF00" w14:textId="77777777" w:rsidTr="00F0511B">
        <w:trPr>
          <w:cantSplit/>
        </w:trPr>
        <w:tc>
          <w:tcPr>
            <w:tcW w:w="296" w:type="dxa"/>
            <w:vAlign w:val="center"/>
          </w:tcPr>
          <w:p w14:paraId="3331EA42" w14:textId="77777777" w:rsidR="00C14FF8" w:rsidRPr="00406FB3" w:rsidRDefault="00C14FF8" w:rsidP="00F0511B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6184" w:type="dxa"/>
            <w:vAlign w:val="center"/>
          </w:tcPr>
          <w:p w14:paraId="1CF4BAF3" w14:textId="77777777" w:rsidR="00C14FF8" w:rsidRDefault="00C14FF8" w:rsidP="00F0511B">
            <w:pPr>
              <w:pStyle w:val="17025TableText0"/>
              <w:jc w:val="left"/>
            </w:pPr>
            <w:r>
              <w:t>Check laptop frequently when temperature is high</w:t>
            </w:r>
          </w:p>
        </w:tc>
      </w:tr>
    </w:tbl>
    <w:p w14:paraId="46673979" w14:textId="77777777" w:rsidR="00840104" w:rsidRPr="00F47696" w:rsidRDefault="00840104" w:rsidP="00B5222D">
      <w:pPr>
        <w:pStyle w:val="17025Sub-SectionTitle"/>
        <w:spacing w:before="0" w:after="0"/>
      </w:pPr>
      <w:r>
        <w:t>Tear-down</w:t>
      </w:r>
    </w:p>
    <w:tbl>
      <w:tblPr>
        <w:tblStyle w:val="TableGrid"/>
        <w:tblW w:w="648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2952"/>
        <w:gridCol w:w="288"/>
        <w:gridCol w:w="2952"/>
      </w:tblGrid>
      <w:tr w:rsidR="00E84C34" w:rsidRPr="006F6A9A" w14:paraId="4667397E" w14:textId="77777777" w:rsidTr="00FC6F3B">
        <w:trPr>
          <w:cantSplit/>
        </w:trPr>
        <w:tc>
          <w:tcPr>
            <w:tcW w:w="288" w:type="dxa"/>
            <w:vAlign w:val="center"/>
          </w:tcPr>
          <w:p w14:paraId="4667397A" w14:textId="77777777" w:rsidR="00E84C34" w:rsidRPr="00406FB3" w:rsidRDefault="00E84C34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97B" w14:textId="77777777" w:rsidR="00E84C34" w:rsidRDefault="00E84C34" w:rsidP="00B5222D">
            <w:pPr>
              <w:pStyle w:val="17025TableText0"/>
              <w:jc w:val="left"/>
            </w:pPr>
            <w:r>
              <w:t>Restart all turbines</w:t>
            </w:r>
          </w:p>
        </w:tc>
        <w:tc>
          <w:tcPr>
            <w:tcW w:w="288" w:type="dxa"/>
            <w:vAlign w:val="center"/>
          </w:tcPr>
          <w:p w14:paraId="4667397C" w14:textId="77777777" w:rsidR="00E84C34" w:rsidRPr="00406FB3" w:rsidRDefault="00E84C34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97D" w14:textId="77777777" w:rsidR="00E84C34" w:rsidRPr="006F6A9A" w:rsidRDefault="00E84C34" w:rsidP="00B5222D">
            <w:pPr>
              <w:pStyle w:val="17025TableText0"/>
              <w:jc w:val="left"/>
            </w:pPr>
            <w:r>
              <w:t>Charge laptop</w:t>
            </w:r>
          </w:p>
        </w:tc>
      </w:tr>
      <w:tr w:rsidR="00E84C34" w:rsidRPr="006F6A9A" w14:paraId="46673983" w14:textId="77777777" w:rsidTr="00FC6F3B">
        <w:trPr>
          <w:cantSplit/>
        </w:trPr>
        <w:tc>
          <w:tcPr>
            <w:tcW w:w="288" w:type="dxa"/>
            <w:vAlign w:val="center"/>
          </w:tcPr>
          <w:p w14:paraId="4667397F" w14:textId="77777777" w:rsidR="00E84C34" w:rsidRPr="00406FB3" w:rsidRDefault="00E84C34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980" w14:textId="77777777" w:rsidR="00E84C34" w:rsidRPr="006F6A9A" w:rsidRDefault="00E84C34" w:rsidP="00B5222D">
            <w:pPr>
              <w:pStyle w:val="17025TableText0"/>
              <w:jc w:val="left"/>
            </w:pPr>
            <w:r>
              <w:t xml:space="preserve">Copy project to server </w:t>
            </w:r>
          </w:p>
        </w:tc>
        <w:tc>
          <w:tcPr>
            <w:tcW w:w="288" w:type="dxa"/>
            <w:vAlign w:val="center"/>
          </w:tcPr>
          <w:p w14:paraId="46673981" w14:textId="77777777" w:rsidR="00E84C34" w:rsidRPr="00406FB3" w:rsidRDefault="00E84C34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982" w14:textId="77777777" w:rsidR="00E84C34" w:rsidRPr="006F6A9A" w:rsidRDefault="00E84C34" w:rsidP="00B5222D">
            <w:pPr>
              <w:pStyle w:val="17025TableText0"/>
              <w:jc w:val="left"/>
            </w:pPr>
            <w:r>
              <w:t>Unplug DC adapter, charge UPS</w:t>
            </w:r>
          </w:p>
        </w:tc>
      </w:tr>
      <w:tr w:rsidR="00E84C34" w:rsidRPr="006F6A9A" w14:paraId="46673988" w14:textId="77777777" w:rsidTr="00FC6F3B">
        <w:trPr>
          <w:cantSplit/>
        </w:trPr>
        <w:tc>
          <w:tcPr>
            <w:tcW w:w="288" w:type="dxa"/>
            <w:vAlign w:val="center"/>
          </w:tcPr>
          <w:p w14:paraId="46673984" w14:textId="77777777" w:rsidR="00E84C34" w:rsidRPr="00406FB3" w:rsidRDefault="00E84C34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985" w14:textId="77777777" w:rsidR="00E84C34" w:rsidRPr="006F6A9A" w:rsidRDefault="00E84C34" w:rsidP="00B5222D">
            <w:pPr>
              <w:pStyle w:val="17025TableText0"/>
              <w:jc w:val="left"/>
            </w:pPr>
            <w:r>
              <w:t>Delete project off laptop</w:t>
            </w:r>
            <w:r w:rsidR="00A23333">
              <w:t>, free space?</w:t>
            </w:r>
          </w:p>
        </w:tc>
        <w:tc>
          <w:tcPr>
            <w:tcW w:w="288" w:type="dxa"/>
            <w:vAlign w:val="center"/>
          </w:tcPr>
          <w:p w14:paraId="46673986" w14:textId="77777777" w:rsidR="00E84C34" w:rsidRPr="00406FB3" w:rsidRDefault="00E84C34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987" w14:textId="77777777" w:rsidR="00E84C34" w:rsidRPr="006F6A9A" w:rsidRDefault="00E84C34" w:rsidP="00B5222D">
            <w:pPr>
              <w:pStyle w:val="17025TableText0"/>
              <w:jc w:val="left"/>
            </w:pPr>
            <w:r>
              <w:t>Unplug 12V charger when complete</w:t>
            </w:r>
          </w:p>
        </w:tc>
      </w:tr>
      <w:tr w:rsidR="00043A05" w:rsidRPr="006F6A9A" w14:paraId="4667398D" w14:textId="77777777" w:rsidTr="00FC6F3B">
        <w:trPr>
          <w:cantSplit/>
        </w:trPr>
        <w:tc>
          <w:tcPr>
            <w:tcW w:w="288" w:type="dxa"/>
            <w:vAlign w:val="center"/>
          </w:tcPr>
          <w:p w14:paraId="46673989" w14:textId="77777777" w:rsidR="00043A05" w:rsidRPr="00406FB3" w:rsidRDefault="00043A05" w:rsidP="00B5222D">
            <w:pPr>
              <w:pStyle w:val="17025TableText0"/>
              <w:rPr>
                <w:rFonts w:cs="Calibri"/>
                <w:szCs w:val="18"/>
              </w:rPr>
            </w:pPr>
            <w:r w:rsidRPr="00406FB3">
              <w:rPr>
                <w:rFonts w:cs="Calibri"/>
                <w:szCs w:val="18"/>
              </w:rPr>
              <w:t>⃝</w:t>
            </w:r>
          </w:p>
        </w:tc>
        <w:tc>
          <w:tcPr>
            <w:tcW w:w="2952" w:type="dxa"/>
            <w:vAlign w:val="center"/>
          </w:tcPr>
          <w:p w14:paraId="4667398A" w14:textId="77777777" w:rsidR="00043A05" w:rsidRDefault="00043A05" w:rsidP="00B5222D">
            <w:pPr>
              <w:pStyle w:val="17025TableText0"/>
              <w:jc w:val="left"/>
            </w:pPr>
            <w:r>
              <w:t>Field Test Forum email follow-up</w:t>
            </w:r>
          </w:p>
        </w:tc>
        <w:tc>
          <w:tcPr>
            <w:tcW w:w="288" w:type="dxa"/>
            <w:vAlign w:val="center"/>
          </w:tcPr>
          <w:p w14:paraId="4667398B" w14:textId="77777777" w:rsidR="00043A05" w:rsidRPr="00406FB3" w:rsidRDefault="00043A05" w:rsidP="00B5222D">
            <w:pPr>
              <w:pStyle w:val="17025TableText0"/>
              <w:rPr>
                <w:rFonts w:cs="Calibri"/>
                <w:szCs w:val="18"/>
              </w:rPr>
            </w:pPr>
          </w:p>
        </w:tc>
        <w:tc>
          <w:tcPr>
            <w:tcW w:w="2952" w:type="dxa"/>
            <w:vAlign w:val="center"/>
          </w:tcPr>
          <w:p w14:paraId="4667398C" w14:textId="77777777" w:rsidR="00043A05" w:rsidRDefault="00043A05" w:rsidP="00B5222D">
            <w:pPr>
              <w:pStyle w:val="17025TableText0"/>
              <w:jc w:val="left"/>
            </w:pPr>
          </w:p>
        </w:tc>
      </w:tr>
    </w:tbl>
    <w:p w14:paraId="4667398E" w14:textId="77777777" w:rsidR="00FC6F3B" w:rsidRDefault="00F4384B" w:rsidP="00B5222D">
      <w:pPr>
        <w:pStyle w:val="17025Sub-SectionTitle"/>
        <w:spacing w:before="0" w:after="0"/>
      </w:pPr>
      <w:r>
        <w:t>Notes</w:t>
      </w:r>
    </w:p>
    <w:p w14:paraId="4667398F" w14:textId="77777777" w:rsidR="005A1F4E" w:rsidRDefault="005A1F4E" w:rsidP="00B5222D">
      <w:pPr>
        <w:pStyle w:val="17025Sub-SectionTitle"/>
        <w:spacing w:before="0" w:after="0"/>
        <w:ind w:left="-900" w:right="6480"/>
        <w:jc w:val="righ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Date:</w:t>
      </w:r>
    </w:p>
    <w:p w14:paraId="46673990" w14:textId="77777777" w:rsidR="005435D6" w:rsidRDefault="005435D6" w:rsidP="00B5222D">
      <w:pPr>
        <w:pStyle w:val="17025Sub-SectionTitle"/>
        <w:spacing w:before="0" w:after="0"/>
        <w:ind w:left="-900" w:right="6480"/>
        <w:jc w:val="righ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Laptop:</w:t>
      </w:r>
    </w:p>
    <w:p w14:paraId="46673991" w14:textId="77777777" w:rsidR="009F02A3" w:rsidRDefault="009F02A3" w:rsidP="00B5222D">
      <w:pPr>
        <w:pStyle w:val="17025Sub-SectionTitle"/>
        <w:spacing w:before="0" w:after="0"/>
        <w:ind w:left="-900" w:right="6480"/>
        <w:jc w:val="righ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Board:</w:t>
      </w:r>
    </w:p>
    <w:p w14:paraId="46673992" w14:textId="77777777" w:rsidR="00777652" w:rsidRPr="00777652" w:rsidRDefault="00A568FF" w:rsidP="00B5222D">
      <w:pPr>
        <w:pStyle w:val="17025Sub-SectionTitle"/>
        <w:spacing w:before="0" w:after="0"/>
        <w:ind w:left="-900" w:right="6480"/>
        <w:jc w:val="right"/>
        <w:rPr>
          <w:b w:val="0"/>
          <w:sz w:val="18"/>
          <w:szCs w:val="18"/>
        </w:rPr>
      </w:pPr>
      <w:proofErr w:type="spellStart"/>
      <w:r>
        <w:rPr>
          <w:b w:val="0"/>
          <w:sz w:val="18"/>
          <w:szCs w:val="18"/>
        </w:rPr>
        <w:t>Calb</w:t>
      </w:r>
      <w:proofErr w:type="spellEnd"/>
      <w:r>
        <w:rPr>
          <w:b w:val="0"/>
          <w:sz w:val="18"/>
          <w:szCs w:val="18"/>
        </w:rPr>
        <w:t>.</w:t>
      </w:r>
      <w:r w:rsidR="00777652" w:rsidRPr="00777652">
        <w:rPr>
          <w:b w:val="0"/>
          <w:sz w:val="18"/>
          <w:szCs w:val="18"/>
        </w:rPr>
        <w:t xml:space="preserve"> S/N:</w:t>
      </w:r>
    </w:p>
    <w:p w14:paraId="46673993" w14:textId="77777777" w:rsidR="00777652" w:rsidRPr="00777652" w:rsidRDefault="00777652" w:rsidP="00B5222D">
      <w:pPr>
        <w:pStyle w:val="17025Sub-SectionTitle"/>
        <w:spacing w:before="0" w:after="0"/>
        <w:ind w:left="-900" w:right="6480"/>
        <w:jc w:val="right"/>
        <w:rPr>
          <w:b w:val="0"/>
          <w:sz w:val="18"/>
          <w:szCs w:val="18"/>
        </w:rPr>
      </w:pPr>
      <w:r w:rsidRPr="00777652">
        <w:rPr>
          <w:b w:val="0"/>
          <w:sz w:val="18"/>
          <w:szCs w:val="18"/>
        </w:rPr>
        <w:t>DAQ S/N:</w:t>
      </w:r>
    </w:p>
    <w:p w14:paraId="46673994" w14:textId="77777777" w:rsidR="00777652" w:rsidRDefault="00777652" w:rsidP="00B5222D">
      <w:pPr>
        <w:pStyle w:val="17025Sub-SectionTitle"/>
        <w:spacing w:before="0" w:after="0"/>
        <w:ind w:left="-900" w:right="6480"/>
        <w:jc w:val="right"/>
        <w:rPr>
          <w:b w:val="0"/>
          <w:sz w:val="18"/>
          <w:szCs w:val="18"/>
        </w:rPr>
      </w:pPr>
      <w:r w:rsidRPr="00777652">
        <w:rPr>
          <w:b w:val="0"/>
          <w:sz w:val="18"/>
          <w:szCs w:val="18"/>
        </w:rPr>
        <w:t>Mic S/N:</w:t>
      </w:r>
    </w:p>
    <w:p w14:paraId="46673995" w14:textId="77777777" w:rsidR="005E29C2" w:rsidRPr="00777652" w:rsidRDefault="005E29C2" w:rsidP="00B5222D">
      <w:pPr>
        <w:pStyle w:val="17025Sub-SectionTitle"/>
        <w:spacing w:before="0" w:after="0"/>
        <w:ind w:left="-900" w:right="6480"/>
        <w:jc w:val="righ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Sync:</w:t>
      </w:r>
    </w:p>
    <w:sectPr w:rsidR="005E29C2" w:rsidRPr="00777652" w:rsidSect="001C3EE9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7399A" w14:textId="77777777" w:rsidR="00A961B1" w:rsidRDefault="00A961B1" w:rsidP="00C5013B">
      <w:r>
        <w:separator/>
      </w:r>
    </w:p>
  </w:endnote>
  <w:endnote w:type="continuationSeparator" w:id="0">
    <w:p w14:paraId="4667399B" w14:textId="77777777" w:rsidR="00A961B1" w:rsidRDefault="00A961B1" w:rsidP="00C5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73998" w14:textId="77777777" w:rsidR="00A961B1" w:rsidRDefault="00A961B1" w:rsidP="00C5013B">
      <w:r>
        <w:separator/>
      </w:r>
    </w:p>
  </w:footnote>
  <w:footnote w:type="continuationSeparator" w:id="0">
    <w:p w14:paraId="46673999" w14:textId="77777777" w:rsidR="00A961B1" w:rsidRDefault="00A961B1" w:rsidP="00C50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2878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5A2E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2EF4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2E9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26EB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A0EC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16C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E6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040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524A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87A0E"/>
    <w:multiLevelType w:val="hybridMultilevel"/>
    <w:tmpl w:val="62B660D8"/>
    <w:lvl w:ilvl="0" w:tplc="32240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C4DBE"/>
    <w:multiLevelType w:val="hybridMultilevel"/>
    <w:tmpl w:val="7882A842"/>
    <w:lvl w:ilvl="0" w:tplc="7DD49C1A">
      <w:start w:val="1"/>
      <w:numFmt w:val="lowerLetter"/>
      <w:pStyle w:val="17025LetteredText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D6119"/>
    <w:multiLevelType w:val="hybridMultilevel"/>
    <w:tmpl w:val="ACEC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63D7"/>
    <w:multiLevelType w:val="hybridMultilevel"/>
    <w:tmpl w:val="4D5C2AB0"/>
    <w:lvl w:ilvl="0" w:tplc="1B2EFBF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017D"/>
    <w:multiLevelType w:val="hybridMultilevel"/>
    <w:tmpl w:val="6ED6A890"/>
    <w:lvl w:ilvl="0" w:tplc="4E3CC200">
      <w:start w:val="1"/>
      <w:numFmt w:val="bullet"/>
      <w:pStyle w:val="17025BulletTex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C00A5"/>
    <w:multiLevelType w:val="hybridMultilevel"/>
    <w:tmpl w:val="CD20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F3ECC"/>
    <w:multiLevelType w:val="multilevel"/>
    <w:tmpl w:val="C86A0592"/>
    <w:lvl w:ilvl="0">
      <w:start w:val="1"/>
      <w:numFmt w:val="decimal"/>
      <w:pStyle w:val="17025NumberedTex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4BC5628"/>
    <w:multiLevelType w:val="hybridMultilevel"/>
    <w:tmpl w:val="2D50A274"/>
    <w:lvl w:ilvl="0" w:tplc="6706CAE8">
      <w:start w:val="1"/>
      <w:numFmt w:val="upperLetter"/>
      <w:lvlText w:val="%1."/>
      <w:lvlJc w:val="left"/>
      <w:pPr>
        <w:tabs>
          <w:tab w:val="num" w:pos="288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601202"/>
    <w:multiLevelType w:val="hybridMultilevel"/>
    <w:tmpl w:val="84648D04"/>
    <w:lvl w:ilvl="0" w:tplc="95EE5BD6">
      <w:start w:val="1"/>
      <w:numFmt w:val="lowerRoman"/>
      <w:lvlText w:val="%1."/>
      <w:lvlJc w:val="left"/>
      <w:pPr>
        <w:tabs>
          <w:tab w:val="num" w:pos="1800"/>
        </w:tabs>
        <w:ind w:left="216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EC078E"/>
    <w:multiLevelType w:val="hybridMultilevel"/>
    <w:tmpl w:val="13864AAA"/>
    <w:lvl w:ilvl="0" w:tplc="1CBCC83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7"/>
  </w:num>
  <w:num w:numId="5">
    <w:abstractNumId w:val="18"/>
  </w:num>
  <w:num w:numId="6">
    <w:abstractNumId w:val="16"/>
  </w:num>
  <w:num w:numId="7">
    <w:abstractNumId w:val="19"/>
  </w:num>
  <w:num w:numId="8">
    <w:abstractNumId w:val="12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27F"/>
    <w:rsid w:val="00016091"/>
    <w:rsid w:val="00026A3B"/>
    <w:rsid w:val="00040026"/>
    <w:rsid w:val="00043A05"/>
    <w:rsid w:val="00063695"/>
    <w:rsid w:val="00085FE7"/>
    <w:rsid w:val="00086A2C"/>
    <w:rsid w:val="00087A94"/>
    <w:rsid w:val="00111705"/>
    <w:rsid w:val="00124032"/>
    <w:rsid w:val="00124079"/>
    <w:rsid w:val="00141934"/>
    <w:rsid w:val="001A55DA"/>
    <w:rsid w:val="001A75DE"/>
    <w:rsid w:val="001C3EE9"/>
    <w:rsid w:val="001E2A7F"/>
    <w:rsid w:val="0020240D"/>
    <w:rsid w:val="002059BA"/>
    <w:rsid w:val="002146A2"/>
    <w:rsid w:val="0023404D"/>
    <w:rsid w:val="00245651"/>
    <w:rsid w:val="00257B3A"/>
    <w:rsid w:val="002645BF"/>
    <w:rsid w:val="00266D5E"/>
    <w:rsid w:val="00290125"/>
    <w:rsid w:val="002B4663"/>
    <w:rsid w:val="002B6086"/>
    <w:rsid w:val="002D58DC"/>
    <w:rsid w:val="002E49B5"/>
    <w:rsid w:val="002F7B66"/>
    <w:rsid w:val="003108D6"/>
    <w:rsid w:val="003236EB"/>
    <w:rsid w:val="00346148"/>
    <w:rsid w:val="003658B4"/>
    <w:rsid w:val="00380E81"/>
    <w:rsid w:val="003828AB"/>
    <w:rsid w:val="00383E5A"/>
    <w:rsid w:val="003A1817"/>
    <w:rsid w:val="003F2E88"/>
    <w:rsid w:val="003F6CCA"/>
    <w:rsid w:val="00406FB3"/>
    <w:rsid w:val="00407A1C"/>
    <w:rsid w:val="00415695"/>
    <w:rsid w:val="00422646"/>
    <w:rsid w:val="00452079"/>
    <w:rsid w:val="00472D2D"/>
    <w:rsid w:val="004B03B3"/>
    <w:rsid w:val="004E7F00"/>
    <w:rsid w:val="00511E37"/>
    <w:rsid w:val="005435D6"/>
    <w:rsid w:val="005504A1"/>
    <w:rsid w:val="00566404"/>
    <w:rsid w:val="00577BFD"/>
    <w:rsid w:val="005A1F4E"/>
    <w:rsid w:val="005B2E15"/>
    <w:rsid w:val="005E29C2"/>
    <w:rsid w:val="005E63CA"/>
    <w:rsid w:val="00607405"/>
    <w:rsid w:val="006556C5"/>
    <w:rsid w:val="0067627F"/>
    <w:rsid w:val="00687121"/>
    <w:rsid w:val="006F0FE0"/>
    <w:rsid w:val="006F6A9A"/>
    <w:rsid w:val="00722428"/>
    <w:rsid w:val="0074122F"/>
    <w:rsid w:val="007453CA"/>
    <w:rsid w:val="00752031"/>
    <w:rsid w:val="00752C9E"/>
    <w:rsid w:val="007559C9"/>
    <w:rsid w:val="00761DBE"/>
    <w:rsid w:val="00764F41"/>
    <w:rsid w:val="00777652"/>
    <w:rsid w:val="007812B7"/>
    <w:rsid w:val="007C6532"/>
    <w:rsid w:val="007D572F"/>
    <w:rsid w:val="007E7D64"/>
    <w:rsid w:val="007F6DB2"/>
    <w:rsid w:val="00800565"/>
    <w:rsid w:val="00803439"/>
    <w:rsid w:val="00840104"/>
    <w:rsid w:val="00845417"/>
    <w:rsid w:val="00871FEE"/>
    <w:rsid w:val="00872DED"/>
    <w:rsid w:val="00892061"/>
    <w:rsid w:val="008D5B52"/>
    <w:rsid w:val="0095040E"/>
    <w:rsid w:val="00967037"/>
    <w:rsid w:val="00974CA4"/>
    <w:rsid w:val="00991A5C"/>
    <w:rsid w:val="0099527F"/>
    <w:rsid w:val="009A0EE6"/>
    <w:rsid w:val="009A442C"/>
    <w:rsid w:val="009C4F1B"/>
    <w:rsid w:val="009F02A3"/>
    <w:rsid w:val="00A01680"/>
    <w:rsid w:val="00A211F9"/>
    <w:rsid w:val="00A2164C"/>
    <w:rsid w:val="00A21680"/>
    <w:rsid w:val="00A23333"/>
    <w:rsid w:val="00A26D8E"/>
    <w:rsid w:val="00A3786B"/>
    <w:rsid w:val="00A50E24"/>
    <w:rsid w:val="00A54A00"/>
    <w:rsid w:val="00A568FF"/>
    <w:rsid w:val="00A57023"/>
    <w:rsid w:val="00A961B1"/>
    <w:rsid w:val="00AB7E9E"/>
    <w:rsid w:val="00AD22A9"/>
    <w:rsid w:val="00B0715E"/>
    <w:rsid w:val="00B34282"/>
    <w:rsid w:val="00B5222D"/>
    <w:rsid w:val="00B55315"/>
    <w:rsid w:val="00B73BCA"/>
    <w:rsid w:val="00BA0D5A"/>
    <w:rsid w:val="00BA58A9"/>
    <w:rsid w:val="00BF2760"/>
    <w:rsid w:val="00C14FF8"/>
    <w:rsid w:val="00C21F9A"/>
    <w:rsid w:val="00C344A3"/>
    <w:rsid w:val="00C42D7B"/>
    <w:rsid w:val="00C5013B"/>
    <w:rsid w:val="00C61A46"/>
    <w:rsid w:val="00C81427"/>
    <w:rsid w:val="00C82AD3"/>
    <w:rsid w:val="00CC22F9"/>
    <w:rsid w:val="00CC3C72"/>
    <w:rsid w:val="00CC4F1A"/>
    <w:rsid w:val="00CD00D2"/>
    <w:rsid w:val="00CE6575"/>
    <w:rsid w:val="00CE7FD4"/>
    <w:rsid w:val="00CF746C"/>
    <w:rsid w:val="00D001FA"/>
    <w:rsid w:val="00D10139"/>
    <w:rsid w:val="00D1609C"/>
    <w:rsid w:val="00D3631B"/>
    <w:rsid w:val="00D374BA"/>
    <w:rsid w:val="00D4617C"/>
    <w:rsid w:val="00D52D79"/>
    <w:rsid w:val="00D8228A"/>
    <w:rsid w:val="00DA1815"/>
    <w:rsid w:val="00DA7CC5"/>
    <w:rsid w:val="00DB0651"/>
    <w:rsid w:val="00DB3C4F"/>
    <w:rsid w:val="00DB588E"/>
    <w:rsid w:val="00DC0BE0"/>
    <w:rsid w:val="00DC3FD2"/>
    <w:rsid w:val="00E26F5E"/>
    <w:rsid w:val="00E47FE1"/>
    <w:rsid w:val="00E500D2"/>
    <w:rsid w:val="00E71E93"/>
    <w:rsid w:val="00E84C34"/>
    <w:rsid w:val="00E90E62"/>
    <w:rsid w:val="00E94B90"/>
    <w:rsid w:val="00EE0A75"/>
    <w:rsid w:val="00F07B35"/>
    <w:rsid w:val="00F10CE6"/>
    <w:rsid w:val="00F4384B"/>
    <w:rsid w:val="00F47696"/>
    <w:rsid w:val="00F7742E"/>
    <w:rsid w:val="00F81E4A"/>
    <w:rsid w:val="00F8586F"/>
    <w:rsid w:val="00F85D3A"/>
    <w:rsid w:val="00F86906"/>
    <w:rsid w:val="00F90E27"/>
    <w:rsid w:val="00FA23E9"/>
    <w:rsid w:val="00FB031D"/>
    <w:rsid w:val="00FC6F3B"/>
    <w:rsid w:val="00FD1926"/>
    <w:rsid w:val="00FE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4667389D"/>
  <w15:docId w15:val="{B023D936-7998-496E-B64A-443C7016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E81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next w:val="Default"/>
    <w:link w:val="Heading1Char"/>
    <w:autoRedefine/>
    <w:rsid w:val="00A54A00"/>
    <w:pPr>
      <w:keepNext/>
      <w:spacing w:before="100" w:beforeAutospacing="1" w:after="100" w:afterAutospacing="1" w:line="240" w:lineRule="auto"/>
      <w:textboxTightWrap w:val="allLines"/>
      <w:outlineLvl w:val="0"/>
    </w:pPr>
    <w:rPr>
      <w:rFonts w:ascii="Arial" w:hAnsi="Arial" w:cs="Arial"/>
      <w:b/>
      <w:bCs/>
      <w:color w:val="000000"/>
      <w:kern w:val="32"/>
      <w:sz w:val="32"/>
      <w:szCs w:val="32"/>
    </w:rPr>
  </w:style>
  <w:style w:type="paragraph" w:styleId="Heading2">
    <w:name w:val="heading 2"/>
    <w:aliases w:val="x"/>
    <w:basedOn w:val="Normal"/>
    <w:next w:val="Normal"/>
    <w:link w:val="Heading2Char"/>
    <w:autoRedefine/>
    <w:qFormat/>
    <w:rsid w:val="00F476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xHeading 3"/>
    <w:basedOn w:val="Normal"/>
    <w:next w:val="Normal"/>
    <w:link w:val="Heading3Char"/>
    <w:qFormat/>
    <w:rsid w:val="00BF27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xHeading 4"/>
    <w:basedOn w:val="Normal"/>
    <w:next w:val="Normal"/>
    <w:link w:val="Heading4Char"/>
    <w:qFormat/>
    <w:rsid w:val="00BF27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xHeading 5"/>
    <w:basedOn w:val="Normal"/>
    <w:next w:val="Normal"/>
    <w:link w:val="Heading5Char"/>
    <w:qFormat/>
    <w:rsid w:val="00BF276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xHeading 6"/>
    <w:basedOn w:val="Normal"/>
    <w:next w:val="Normal"/>
    <w:link w:val="Heading6Char"/>
    <w:qFormat/>
    <w:rsid w:val="00BF2760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aliases w:val="xHeading 7"/>
    <w:basedOn w:val="Normal"/>
    <w:next w:val="Normal"/>
    <w:link w:val="Heading7Char"/>
    <w:qFormat/>
    <w:rsid w:val="00BF2760"/>
    <w:pPr>
      <w:spacing w:before="240" w:after="60"/>
      <w:outlineLvl w:val="6"/>
    </w:pPr>
  </w:style>
  <w:style w:type="paragraph" w:styleId="Heading8">
    <w:name w:val="heading 8"/>
    <w:aliases w:val="xHeading 8"/>
    <w:basedOn w:val="Normal"/>
    <w:next w:val="Normal"/>
    <w:link w:val="Heading8Char"/>
    <w:qFormat/>
    <w:rsid w:val="00BF276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xHeading 9"/>
    <w:next w:val="Default"/>
    <w:link w:val="Heading9Char"/>
    <w:autoRedefine/>
    <w:qFormat/>
    <w:rsid w:val="00F47696"/>
    <w:pPr>
      <w:numPr>
        <w:ilvl w:val="8"/>
        <w:numId w:val="6"/>
      </w:num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4A00"/>
    <w:rPr>
      <w:rFonts w:ascii="Arial" w:hAnsi="Arial" w:cs="Arial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aliases w:val="x Char"/>
    <w:basedOn w:val="DefaultParagraphFont"/>
    <w:link w:val="Heading2"/>
    <w:rsid w:val="00F4769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aliases w:val="xHeading 3 Char"/>
    <w:basedOn w:val="DefaultParagraphFont"/>
    <w:link w:val="Heading3"/>
    <w:rsid w:val="00BF276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aliases w:val="xHeading 4 Char"/>
    <w:basedOn w:val="DefaultParagraphFont"/>
    <w:link w:val="Heading4"/>
    <w:rsid w:val="00BF276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aliases w:val="xHeading 5 Char"/>
    <w:basedOn w:val="DefaultParagraphFont"/>
    <w:link w:val="Heading5"/>
    <w:rsid w:val="00BF276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xHeading 6 Char"/>
    <w:basedOn w:val="DefaultParagraphFont"/>
    <w:link w:val="Heading6"/>
    <w:rsid w:val="00BF276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xHeading 7 Char"/>
    <w:basedOn w:val="DefaultParagraphFont"/>
    <w:link w:val="Heading7"/>
    <w:rsid w:val="00BF276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xHeading 8 Char"/>
    <w:basedOn w:val="DefaultParagraphFont"/>
    <w:link w:val="Heading8"/>
    <w:rsid w:val="00BF276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xHeading 9 Char"/>
    <w:basedOn w:val="DefaultParagraphFont"/>
    <w:link w:val="Heading9"/>
    <w:rsid w:val="00F47696"/>
    <w:rPr>
      <w:rFonts w:ascii="Arial" w:eastAsia="Times New Roman" w:hAnsi="Arial" w:cs="Arial"/>
    </w:rPr>
  </w:style>
  <w:style w:type="character" w:styleId="PageNumber">
    <w:name w:val="page number"/>
    <w:basedOn w:val="DefaultParagraphFont"/>
    <w:uiPriority w:val="99"/>
    <w:semiHidden/>
    <w:unhideWhenUsed/>
    <w:qFormat/>
    <w:rsid w:val="00111705"/>
    <w:rPr>
      <w:rFonts w:ascii="Calibri" w:hAnsi="Calibri"/>
      <w:dstrike w:val="0"/>
      <w:color w:val="auto"/>
      <w:sz w:val="18"/>
      <w:vertAlign w:val="baseline"/>
    </w:rPr>
  </w:style>
  <w:style w:type="paragraph" w:styleId="Header">
    <w:name w:val="header"/>
    <w:basedOn w:val="Normal"/>
    <w:link w:val="HeaderChar"/>
    <w:unhideWhenUsed/>
    <w:rsid w:val="00A54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4A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A54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54A00"/>
    <w:rPr>
      <w:rFonts w:ascii="Times New Roman" w:eastAsia="Times New Roman" w:hAnsi="Times New Roman" w:cs="Times New Roman"/>
      <w:sz w:val="24"/>
      <w:szCs w:val="24"/>
    </w:rPr>
  </w:style>
  <w:style w:type="paragraph" w:customStyle="1" w:styleId="17025NumberedText1">
    <w:name w:val="17025 Numbered Text (1"/>
    <w:aliases w:val="2,3,... )"/>
    <w:next w:val="Default"/>
    <w:qFormat/>
    <w:rsid w:val="00FB031D"/>
    <w:pPr>
      <w:keepLines/>
      <w:numPr>
        <w:numId w:val="6"/>
      </w:numPr>
      <w:spacing w:after="0" w:line="240" w:lineRule="auto"/>
      <w:ind w:left="360"/>
    </w:pPr>
    <w:rPr>
      <w:rFonts w:ascii="Times New Roman" w:eastAsia="Times" w:hAnsi="Times New Roman" w:cs="Arial"/>
      <w:szCs w:val="20"/>
    </w:rPr>
  </w:style>
  <w:style w:type="paragraph" w:customStyle="1" w:styleId="17025BulletText">
    <w:name w:val="17025 Bullet Text"/>
    <w:qFormat/>
    <w:rsid w:val="00FB031D"/>
    <w:pPr>
      <w:numPr>
        <w:numId w:val="3"/>
      </w:numPr>
      <w:spacing w:after="0" w:line="240" w:lineRule="auto"/>
      <w:ind w:left="648" w:hanging="288"/>
    </w:pPr>
    <w:rPr>
      <w:rFonts w:ascii="Times New Roman" w:eastAsia="Times" w:hAnsi="Times New Roman" w:cs="Times New Roman"/>
      <w:szCs w:val="20"/>
    </w:rPr>
  </w:style>
  <w:style w:type="paragraph" w:customStyle="1" w:styleId="17025Equation">
    <w:name w:val="17025 Equation"/>
    <w:next w:val="Normal"/>
    <w:qFormat/>
    <w:rsid w:val="00B0715E"/>
    <w:pPr>
      <w:spacing w:after="240" w:line="240" w:lineRule="auto"/>
      <w:ind w:left="720"/>
    </w:pPr>
    <w:rPr>
      <w:rFonts w:ascii="Times New Roman" w:eastAsia="Times New Roman" w:hAnsi="Times New Roman" w:cs="Times New Roman"/>
      <w:szCs w:val="24"/>
    </w:rPr>
  </w:style>
  <w:style w:type="paragraph" w:customStyle="1" w:styleId="17025LetteredTexta">
    <w:name w:val="17025 Lettered Text (a"/>
    <w:aliases w:val="b,c,...)"/>
    <w:next w:val="Default"/>
    <w:qFormat/>
    <w:rsid w:val="00FB031D"/>
    <w:pPr>
      <w:widowControl w:val="0"/>
      <w:numPr>
        <w:numId w:val="20"/>
      </w:numPr>
      <w:spacing w:after="0" w:line="240" w:lineRule="auto"/>
      <w:ind w:left="1008"/>
    </w:pPr>
    <w:rPr>
      <w:rFonts w:ascii="Times New Roman" w:eastAsia="Times" w:hAnsi="Times New Roman" w:cs="Arial"/>
      <w:szCs w:val="20"/>
    </w:rPr>
  </w:style>
  <w:style w:type="character" w:styleId="Hyperlink">
    <w:name w:val="Hyperlink"/>
    <w:basedOn w:val="DefaultParagraphFont"/>
    <w:uiPriority w:val="99"/>
    <w:unhideWhenUsed/>
    <w:rsid w:val="00F47696"/>
    <w:rPr>
      <w:rFonts w:ascii="Calibri" w:hAnsi="Calibri"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BF27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BF2760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FollowedHyperlink">
    <w:name w:val="FollowedHyperlink"/>
    <w:basedOn w:val="DefaultParagraphFont"/>
    <w:rsid w:val="007E7D64"/>
    <w:rPr>
      <w:rFonts w:ascii="Calibri" w:hAnsi="Calibri"/>
      <w:color w:val="800080"/>
      <w:sz w:val="20"/>
      <w:u w:val="single"/>
    </w:rPr>
  </w:style>
  <w:style w:type="table" w:customStyle="1" w:styleId="LightShading-Accent12">
    <w:name w:val="Light Shading - Accent 12"/>
    <w:basedOn w:val="TableNormal"/>
    <w:uiPriority w:val="60"/>
    <w:rsid w:val="00BF2760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F47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</w:rPr>
  </w:style>
  <w:style w:type="table" w:customStyle="1" w:styleId="LightShading-Accent13">
    <w:name w:val="Light Shading - Accent 13"/>
    <w:basedOn w:val="TableNormal"/>
    <w:uiPriority w:val="60"/>
    <w:rsid w:val="00BF2760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4">
    <w:name w:val="Light Shading - Accent 14"/>
    <w:basedOn w:val="TableNormal"/>
    <w:uiPriority w:val="60"/>
    <w:rsid w:val="00BF2760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5">
    <w:name w:val="Light Shading - Accent 15"/>
    <w:basedOn w:val="TableNormal"/>
    <w:uiPriority w:val="60"/>
    <w:rsid w:val="00BF2760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7025TableText">
    <w:name w:val="17025_TableText"/>
    <w:basedOn w:val="TableNormal"/>
    <w:uiPriority w:val="99"/>
    <w:rsid w:val="00BF2760"/>
    <w:pPr>
      <w:spacing w:after="0" w:line="240" w:lineRule="auto"/>
    </w:pPr>
    <w:rPr>
      <w:rFonts w:ascii="Calibri" w:eastAsia="Times New Roman" w:hAnsi="Calibri" w:cs="Times New Roman"/>
      <w:sz w:val="18"/>
      <w:szCs w:val="20"/>
    </w:rPr>
    <w:tblPr/>
    <w:tcPr>
      <w:vAlign w:val="center"/>
    </w:tcPr>
  </w:style>
  <w:style w:type="paragraph" w:customStyle="1" w:styleId="17025TableText0">
    <w:name w:val="17025 Table Text"/>
    <w:qFormat/>
    <w:rsid w:val="00761DBE"/>
    <w:pPr>
      <w:spacing w:after="0" w:line="240" w:lineRule="auto"/>
      <w:jc w:val="center"/>
    </w:pPr>
    <w:rPr>
      <w:rFonts w:ascii="Calibri" w:eastAsia="Times New Roman" w:hAnsi="Calibri" w:cs="Times New Roman"/>
      <w:sz w:val="18"/>
      <w:szCs w:val="24"/>
    </w:rPr>
  </w:style>
  <w:style w:type="paragraph" w:styleId="NoteHeading">
    <w:name w:val="Note Heading"/>
    <w:next w:val="Default"/>
    <w:link w:val="NoteHeadingChar"/>
    <w:autoRedefine/>
    <w:uiPriority w:val="99"/>
    <w:semiHidden/>
    <w:unhideWhenUsed/>
    <w:qFormat/>
    <w:rsid w:val="00FB031D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B031D"/>
    <w:rPr>
      <w:rFonts w:ascii="Times New Roman" w:eastAsia="Times New Roman" w:hAnsi="Times New Roman" w:cs="Times New Roman"/>
      <w:i/>
      <w:sz w:val="20"/>
      <w:szCs w:val="24"/>
    </w:rPr>
  </w:style>
  <w:style w:type="paragraph" w:customStyle="1" w:styleId="17025NoteText">
    <w:name w:val="17025 Note: Text"/>
    <w:qFormat/>
    <w:rsid w:val="00FB031D"/>
    <w:pPr>
      <w:spacing w:before="240" w:after="240" w:line="240" w:lineRule="auto"/>
    </w:pPr>
    <w:rPr>
      <w:rFonts w:ascii="Times New Roman" w:eastAsia="Times New Roman" w:hAnsi="Times New Roman" w:cs="Times New Roman"/>
      <w:i/>
      <w:sz w:val="20"/>
      <w:szCs w:val="24"/>
    </w:rPr>
  </w:style>
  <w:style w:type="paragraph" w:customStyle="1" w:styleId="17025SectionTitle">
    <w:name w:val="17025 Section Title"/>
    <w:qFormat/>
    <w:rsid w:val="00A54A00"/>
    <w:pPr>
      <w:spacing w:before="360" w:after="120" w:line="240" w:lineRule="auto"/>
    </w:pPr>
    <w:rPr>
      <w:rFonts w:ascii="Calibri" w:eastAsia="Times New Roman" w:hAnsi="Calibri" w:cs="Times New Roman"/>
      <w:b/>
      <w:sz w:val="28"/>
      <w:szCs w:val="28"/>
    </w:rPr>
  </w:style>
  <w:style w:type="paragraph" w:customStyle="1" w:styleId="17025Sub-SectionTitle">
    <w:name w:val="17025 Sub-Section Title"/>
    <w:qFormat/>
    <w:rsid w:val="006F6A9A"/>
    <w:pPr>
      <w:spacing w:before="240" w:after="120" w:line="240" w:lineRule="auto"/>
    </w:pPr>
    <w:rPr>
      <w:rFonts w:ascii="Calibri" w:eastAsia="Times New Roman" w:hAnsi="Calibri" w:cs="Times New Roman"/>
      <w:b/>
    </w:rPr>
  </w:style>
  <w:style w:type="paragraph" w:customStyle="1" w:styleId="17025BodyText">
    <w:name w:val="17025 Body Text"/>
    <w:qFormat/>
    <w:rsid w:val="00FB031D"/>
    <w:pPr>
      <w:spacing w:after="120" w:line="240" w:lineRule="auto"/>
    </w:pPr>
    <w:rPr>
      <w:rFonts w:ascii="Times New Roman" w:eastAsia="Times New Roman" w:hAnsi="Times New Roman" w:cs="Times New Roman"/>
    </w:rPr>
  </w:style>
  <w:style w:type="paragraph" w:customStyle="1" w:styleId="17025TableFigureText">
    <w:name w:val="17025 Table &amp; Figure Text"/>
    <w:qFormat/>
    <w:rsid w:val="006F6A9A"/>
    <w:pPr>
      <w:keepLines/>
      <w:spacing w:before="120" w:after="120" w:line="240" w:lineRule="auto"/>
      <w:jc w:val="center"/>
    </w:pPr>
    <w:rPr>
      <w:rFonts w:ascii="Calibri" w:eastAsia="Times New Roman" w:hAnsi="Calibri" w:cs="Times New Roman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240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4079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761DBE"/>
    <w:pPr>
      <w:numPr>
        <w:numId w:val="10"/>
      </w:numPr>
      <w:contextualSpacing/>
    </w:pPr>
  </w:style>
  <w:style w:type="paragraph" w:customStyle="1" w:styleId="Style17025TableTextBoldLeft">
    <w:name w:val="Style 17025 Table Text + Bold Left"/>
    <w:basedOn w:val="17025TableText0"/>
    <w:rsid w:val="00A26D8E"/>
    <w:pPr>
      <w:jc w:val="left"/>
    </w:pPr>
    <w:rPr>
      <w:b/>
      <w:bCs/>
      <w:szCs w:val="20"/>
    </w:rPr>
  </w:style>
  <w:style w:type="paragraph" w:customStyle="1" w:styleId="Style17025TableTextLeft">
    <w:name w:val="Style 17025 Table Text + Left"/>
    <w:basedOn w:val="17025TableText0"/>
    <w:rsid w:val="00A26D8E"/>
    <w:pPr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chols\Desktop\17025Template_general_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Accreditation_x0020_Type xmlns="2db29566-385c-4661-9583-d49992ce6837">Testing</Accreditation_x0020_Type>
    <File_x0020_Code xmlns="334f43b8-159d-498e-bb1e-27261d1aa1c2">None</File_x0020_Code>
    <NWTC_x0020_Sub_x0020_Document_x0020_Type xmlns="2db29566-385c-4661-9583-d49992ce6837">Acoustics</NWTC_x0020_Sub_x0020_Document_x0020_Type>
    <Obsolete xmlns="2db29566-385c-4661-9583-d49992ce6837">false</Obsolete>
    <NWTC_x0020_Document_x0020_Owner xmlns="2db29566-385c-4661-9583-d49992ce6837">NWTC Technical Manager</NWTC_x0020_Document_x0020_Owner>
    <Date_x0020_Released xmlns="2db29566-385c-4661-9583-d49992ce6837">2013-01-16T01:02:00+00:00</Date_x0020_Released>
    <CSP_x0020_Document_x0020_Type xmlns="2db29566-385c-4661-9583-d49992ce6837">Procedure</CSP_x0020_Document_x0020_Type>
    <Document_x0020_Type xmlns="2db29566-385c-4661-9583-d49992ce6837">Form</Document_x0020_Type>
    <PERT_x0020_Document_x0020_Type xmlns="2db29566-385c-4661-9583-d49992ce6837">Procedure</PERT_x0020_Doc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DocAve xmlns="http://www.AvePoint.com/sharepoint2007/v5/contenttype/list" CTID="0x010100C9C0B4000BBCD54EA206BBCEDA230D4200EDF7C5D47BC8CF4B9460CC60D6E553D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WTC" ma:contentTypeID="0x010100C9C0B4000BBCD54EA206BBCEDA230D4200D4C93FF8074C4247AFCA5DE318699CAE" ma:contentTypeVersion="12" ma:contentTypeDescription="" ma:contentTypeScope="" ma:versionID="fd68259cb453acc942e076d8dd363257">
  <xsd:schema xmlns:xsd="http://www.w3.org/2001/XMLSchema" xmlns:xs="http://www.w3.org/2001/XMLSchema" xmlns:p="http://schemas.microsoft.com/office/2006/metadata/properties" xmlns:ns2="2db29566-385c-4661-9583-d49992ce6837" xmlns:ns3="334f43b8-159d-498e-bb1e-27261d1aa1c2" targetNamespace="http://schemas.microsoft.com/office/2006/metadata/properties" ma:root="true" ma:fieldsID="d353edd52a06f18a85273e969fe89f8b" ns2:_="" ns3:_="">
    <xsd:import namespace="2db29566-385c-4661-9583-d49992ce6837"/>
    <xsd:import namespace="334f43b8-159d-498e-bb1e-27261d1aa1c2"/>
    <xsd:element name="properties">
      <xsd:complexType>
        <xsd:sequence>
          <xsd:element name="documentManagement">
            <xsd:complexType>
              <xsd:all>
                <xsd:element ref="ns2:Accreditation_x0020_Type" minOccurs="0"/>
                <xsd:element ref="ns2:Document_x0020_Type" minOccurs="0"/>
                <xsd:element ref="ns2:NWTC_x0020_Sub_x0020_Document_x0020_Type" minOccurs="0"/>
                <xsd:element ref="ns2:NWTC_x0020_Document_x0020_Owner" minOccurs="0"/>
                <xsd:element ref="ns2:Date_x0020_Released" minOccurs="0"/>
                <xsd:element ref="ns2:Obsolete" minOccurs="0"/>
                <xsd:element ref="ns3:File_x0020_Code" minOccurs="0"/>
                <xsd:element ref="ns2:CSP_x0020_Document_x0020_Type" minOccurs="0"/>
                <xsd:element ref="ns2:PERT_x0020_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29566-385c-4661-9583-d49992ce6837" elementFormDefault="qualified">
    <xsd:import namespace="http://schemas.microsoft.com/office/2006/documentManagement/types"/>
    <xsd:import namespace="http://schemas.microsoft.com/office/infopath/2007/PartnerControls"/>
    <xsd:element name="Accreditation_x0020_Type" ma:index="1" nillable="true" ma:displayName="Accreditation Type" ma:format="RadioButtons" ma:internalName="Accreditation_x0020_Type" ma:readOnly="false">
      <xsd:simpleType>
        <xsd:restriction base="dms:Choice">
          <xsd:enumeration value="Testing"/>
          <xsd:enumeration value="Calibration"/>
        </xsd:restriction>
      </xsd:simpleType>
    </xsd:element>
    <xsd:element name="Document_x0020_Type" ma:index="2" nillable="true" ma:displayName="NWTC Document Type" ma:format="Dropdown" ma:internalName="Document_x0020_Type" ma:readOnly="false">
      <xsd:simpleType>
        <xsd:restriction base="dms:Choice">
          <xsd:enumeration value="Testing Manual"/>
          <xsd:enumeration value="Form"/>
          <xsd:enumeration value="Training Presentation"/>
          <xsd:enumeration value="Training Records"/>
          <xsd:enumeration value="Scope"/>
          <xsd:enumeration value="Meeting Minutes"/>
          <xsd:enumeration value="Meeting Agenda"/>
          <xsd:enumeration value="Audit Report"/>
          <xsd:enumeration value="Vendor List"/>
          <xsd:enumeration value="Organization Chart"/>
          <xsd:enumeration value="Technical Staff Matrix"/>
          <xsd:enumeration value="A2LA Document"/>
        </xsd:restriction>
      </xsd:simpleType>
    </xsd:element>
    <xsd:element name="NWTC_x0020_Sub_x0020_Document_x0020_Type" ma:index="3" nillable="true" ma:displayName="NWTC Sub Document Type" ma:format="Dropdown" ma:internalName="NWTC_x0020_Sub_x0020_Document_x0020_Type" ma:readOnly="false">
      <xsd:simpleType>
        <xsd:restriction base="dms:Choice">
          <xsd:enumeration value="General"/>
          <xsd:enumeration value="Acoustics"/>
          <xsd:enumeration value="Blade"/>
          <xsd:enumeration value="Calibration"/>
          <xsd:enumeration value="Duration"/>
          <xsd:enumeration value="Loads"/>
          <xsd:enumeration value="Power Performance"/>
          <xsd:enumeration value="Power Quality"/>
          <xsd:enumeration value="Safety and Function"/>
        </xsd:restriction>
      </xsd:simpleType>
    </xsd:element>
    <xsd:element name="NWTC_x0020_Document_x0020_Owner" ma:index="4" nillable="true" ma:displayName="17025 Document Owner" ma:format="Dropdown" ma:internalName="NWTC_x0020_Document_x0020_Owner" ma:readOnly="false">
      <xsd:simpleType>
        <xsd:restriction base="dms:Choice">
          <xsd:enumeration value="NWTC Technical Manager"/>
          <xsd:enumeration value="PV (Cell and Module Testing) Technical Manager"/>
          <xsd:enumeration value="BORCAL Techincal Manager"/>
          <xsd:enumeration value="Quality Manager"/>
          <xsd:enumeration value="Quality Director"/>
        </xsd:restriction>
      </xsd:simpleType>
    </xsd:element>
    <xsd:element name="Date_x0020_Released" ma:index="5" nillable="true" ma:displayName="Date Released" ma:default="[today]" ma:format="DateTime" ma:internalName="Date_x0020_Released" ma:readOnly="false">
      <xsd:simpleType>
        <xsd:restriction base="dms:DateTime"/>
      </xsd:simpleType>
    </xsd:element>
    <xsd:element name="Obsolete" ma:index="13" nillable="true" ma:displayName="Obsolete" ma:default="0" ma:internalName="Obsolete" ma:readOnly="false">
      <xsd:simpleType>
        <xsd:restriction base="dms:Boolean"/>
      </xsd:simpleType>
    </xsd:element>
    <xsd:element name="CSP_x0020_Document_x0020_Type" ma:index="15" nillable="true" ma:displayName="CSP Document Type" ma:default="Procedure" ma:format="Dropdown" ma:internalName="CSP_x0020_Document_x0020_Type" ma:readOnly="false">
      <xsd:simpleType>
        <xsd:restriction base="dms:Choice">
          <xsd:enumeration value="Procedure"/>
          <xsd:enumeration value="Form"/>
          <xsd:enumeration value="Training Presentation"/>
          <xsd:enumeration value="Training Records"/>
          <xsd:enumeration value="Scope"/>
          <xsd:enumeration value="Meeting Minutes"/>
          <xsd:enumeration value="Meeting Agenda"/>
          <xsd:enumeration value="Audit Report"/>
          <xsd:enumeration value="Vendor List"/>
          <xsd:enumeration value="Organization Chart"/>
          <xsd:enumeration value="Technical Staff Matrix"/>
          <xsd:enumeration value="A2LA Document"/>
        </xsd:restriction>
      </xsd:simpleType>
    </xsd:element>
    <xsd:element name="PERT_x0020_Document_x0020_Type" ma:index="16" nillable="true" ma:displayName="PERT Document Type" ma:default="Procedure" ma:format="Dropdown" ma:internalName="PERT_x0020_Document_x0020_Type" ma:readOnly="false">
      <xsd:simpleType>
        <xsd:restriction base="dms:Choice">
          <xsd:enumeration value="Procedure"/>
          <xsd:enumeration value="Form"/>
          <xsd:enumeration value="Training Presentation"/>
          <xsd:enumeration value="Training Records"/>
          <xsd:enumeration value="Scope"/>
          <xsd:enumeration value="Meeting Minutes"/>
          <xsd:enumeration value="Meeting Agenda"/>
          <xsd:enumeration value="Audit Report"/>
          <xsd:enumeration value="Vendor List"/>
          <xsd:enumeration value="Organization Chart"/>
          <xsd:enumeration value="Technical Staff Matrix"/>
          <xsd:enumeration value="A2LA Docu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f43b8-159d-498e-bb1e-27261d1aa1c2" elementFormDefault="qualified">
    <xsd:import namespace="http://schemas.microsoft.com/office/2006/documentManagement/types"/>
    <xsd:import namespace="http://schemas.microsoft.com/office/infopath/2007/PartnerControls"/>
    <xsd:element name="File_x0020_Code" ma:index="14" nillable="true" ma:displayName="Record Type" ma:default="None" ma:format="Dropdown" ma:internalName="File_x0020_Code" ma:readOnly="false">
      <xsd:simpleType>
        <xsd:restriction base="dms:Choice">
          <xsd:enumeration value="None"/>
          <xsd:enumeration value="Purchase Records"/>
          <xsd:enumeration value="Calibration Records"/>
          <xsd:enumeration value="Test data &amp; reports"/>
          <xsd:enumeration value="Out of Tolerance Reports that require no additional action"/>
          <xsd:enumeration value="Out of Tolerance Reporat that require customer notification"/>
          <xsd:enumeration value="Reviews: Internal &amp; External Audits and Management Review"/>
          <xsd:enumeration value="Corrective and Preventive Actions"/>
          <xsd:enumeration value="Instrument Histor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5F69C-C905-494A-8AAA-A0152B9B2BC4}">
  <ds:schemaRefs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2db29566-385c-4661-9583-d49992ce6837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34f43b8-159d-498e-bb1e-27261d1aa1c2"/>
  </ds:schemaRefs>
</ds:datastoreItem>
</file>

<file path=customXml/itemProps2.xml><?xml version="1.0" encoding="utf-8"?>
<ds:datastoreItem xmlns:ds="http://schemas.openxmlformats.org/officeDocument/2006/customXml" ds:itemID="{D08CBD32-5093-476F-8067-E4483F8B6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EC7844-1651-4C84-99D3-37EE0AD2F956}">
  <ds:schemaRefs>
    <ds:schemaRef ds:uri="http://www.AvePoint.com/sharepoint2007/v5/contenttype/list"/>
  </ds:schemaRefs>
</ds:datastoreItem>
</file>

<file path=customXml/itemProps4.xml><?xml version="1.0" encoding="utf-8"?>
<ds:datastoreItem xmlns:ds="http://schemas.openxmlformats.org/officeDocument/2006/customXml" ds:itemID="{DC9D7D35-DD96-43AB-9715-8FEE44B47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b29566-385c-4661-9583-d49992ce6837"/>
    <ds:schemaRef ds:uri="334f43b8-159d-498e-bb1e-27261d1aa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4046E9B-F163-4AE0-9BC3-A0ACBD25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17025Template_general_docs.dotx</Template>
  <TotalTime>1240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Sims, Darren</cp:lastModifiedBy>
  <cp:revision>5</cp:revision>
  <cp:lastPrinted>2012-11-19T18:49:00Z</cp:lastPrinted>
  <dcterms:created xsi:type="dcterms:W3CDTF">2017-02-22T21:09:00Z</dcterms:created>
  <dcterms:modified xsi:type="dcterms:W3CDTF">2019-01-18T15:36:00Z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0x010100C9C0B4000BBCD54EA206BBCEDA230D4200D4C93FF8074C4247AFCA5DE318699CAE</vt:lpwstr>
  </property>
</Properties>
</file>